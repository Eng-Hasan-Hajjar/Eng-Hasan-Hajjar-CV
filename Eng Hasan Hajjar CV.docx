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48" w:type="dxa"/>
        <w:tblLook w:val="04A0" w:firstRow="1" w:lastRow="0" w:firstColumn="1" w:lastColumn="0" w:noHBand="0" w:noVBand="1"/>
        <w:tblDescription w:val="Header layout table"/>
      </w:tblPr>
      <w:tblGrid>
        <w:gridCol w:w="4860"/>
        <w:gridCol w:w="6588"/>
      </w:tblGrid>
      <w:tr w:rsidR="00760DAB" w:rsidRPr="00DE67C1" w:rsidTr="009E6674">
        <w:trPr>
          <w:trHeight w:val="576"/>
        </w:trPr>
        <w:tc>
          <w:tcPr>
            <w:tcW w:w="4860" w:type="dxa"/>
          </w:tcPr>
          <w:p w:rsidR="00C84833" w:rsidRPr="00DE67C1" w:rsidRDefault="00DA183B" w:rsidP="00894357">
            <w:pPr>
              <w:pStyle w:val="Heading2"/>
              <w:spacing w:before="240" w:line="360" w:lineRule="auto"/>
              <w:jc w:val="center"/>
              <w:outlineLvl w:val="1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auto"/>
                  <w:sz w:val="52"/>
                  <w:szCs w:val="48"/>
                </w:rPr>
                <w:alias w:val="Enter first name:"/>
                <w:tag w:val="Enter first name:"/>
                <w:id w:val="1306818671"/>
                <w:placeholder>
                  <w:docPart w:val="FC196A1C445B4D47BB0359D18F539E33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2D16FB" w:rsidRPr="00894357">
                  <w:rPr>
                    <w:rFonts w:ascii="Arial" w:hAnsi="Arial" w:cs="Arial"/>
                    <w:color w:val="auto"/>
                    <w:sz w:val="52"/>
                    <w:szCs w:val="48"/>
                  </w:rPr>
                  <w:t>Eng. Hasan</w:t>
                </w:r>
                <w:r w:rsidR="00507A62" w:rsidRPr="00894357">
                  <w:rPr>
                    <w:rFonts w:ascii="Arial" w:hAnsi="Arial" w:cs="Arial"/>
                    <w:color w:val="auto"/>
                    <w:sz w:val="52"/>
                    <w:szCs w:val="48"/>
                  </w:rPr>
                  <w:t xml:space="preserve"> Hajjar</w:t>
                </w:r>
              </w:sdtContent>
            </w:sdt>
            <w:r w:rsidR="00D92B95" w:rsidRPr="00DE67C1">
              <w:rPr>
                <w:rFonts w:ascii="Arial" w:hAnsi="Arial" w:cs="Arial"/>
              </w:rPr>
              <w:br/>
            </w:r>
            <w:sdt>
              <w:sdtPr>
                <w:rPr>
                  <w:rFonts w:ascii="Arial" w:hAnsi="Arial" w:cs="Arial"/>
                  <w:color w:val="FF0000"/>
                  <w:sz w:val="24"/>
                  <w:szCs w:val="22"/>
                </w:rPr>
                <w:alias w:val="Enter last name:"/>
                <w:tag w:val="Enter last name:"/>
                <w:id w:val="-1656595288"/>
                <w:placeholder>
                  <w:docPart w:val="D8D2093B7FDF4FB4BA0970E1E5D5CF45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B806FD" w:rsidRPr="00DE67C1">
                  <w:rPr>
                    <w:rFonts w:ascii="Arial" w:hAnsi="Arial" w:cs="Arial"/>
                    <w:color w:val="FF0000"/>
                    <w:sz w:val="24"/>
                    <w:szCs w:val="22"/>
                  </w:rPr>
                  <w:t>Full Stack Software Engineer</w:t>
                </w:r>
              </w:sdtContent>
            </w:sdt>
          </w:p>
        </w:tc>
        <w:tc>
          <w:tcPr>
            <w:tcW w:w="6588" w:type="dxa"/>
          </w:tcPr>
          <w:tbl>
            <w:tblPr>
              <w:tblStyle w:val="TableGrid"/>
              <w:tblpPr w:leftFromText="180" w:rightFromText="180" w:horzAnchor="margin" w:tblpX="715" w:tblpY="368"/>
              <w:tblW w:w="4643" w:type="dxa"/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187"/>
              <w:gridCol w:w="456"/>
            </w:tblGrid>
            <w:tr w:rsidR="00760DAB" w:rsidRPr="00DE67C1" w:rsidTr="0068212A">
              <w:trPr>
                <w:trHeight w:val="308"/>
              </w:trPr>
              <w:tc>
                <w:tcPr>
                  <w:tcW w:w="4232" w:type="dxa"/>
                </w:tcPr>
                <w:p w:rsidR="004E2970" w:rsidRPr="006215A1" w:rsidRDefault="00DA183B" w:rsidP="009006F7">
                  <w:pPr>
                    <w:pStyle w:val="ContactInfo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sdt>
                    <w:sdtPr>
                      <w:rPr>
                        <w:rFonts w:ascii="Arial" w:hAnsi="Arial" w:cs="Arial"/>
                        <w:color w:val="FF0000"/>
                        <w:sz w:val="20"/>
                        <w:szCs w:val="20"/>
                      </w:rPr>
                      <w:alias w:val="Enter address:"/>
                      <w:tag w:val="Enter address:"/>
                      <w:id w:val="966779368"/>
                      <w:placeholder>
                        <w:docPart w:val="0C46157261B1482D981538E0BFE72828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6A6FFF" w:rsidRPr="006A6FFF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Dubai, United Arab Emirates</w:t>
                      </w:r>
                    </w:sdtContent>
                  </w:sdt>
                </w:p>
              </w:tc>
              <w:tc>
                <w:tcPr>
                  <w:tcW w:w="411" w:type="dxa"/>
                  <w:vAlign w:val="center"/>
                </w:tcPr>
                <w:p w:rsidR="00932D92" w:rsidRPr="00DE67C1" w:rsidRDefault="00932D92" w:rsidP="0068212A">
                  <w:pPr>
                    <w:pStyle w:val="Icons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DE67C1">
                    <w:rPr>
                      <w:rFonts w:ascii="Arial" w:hAnsi="Arial" w:cs="Arial"/>
                      <w:b/>
                      <w:bCs/>
                      <w:noProof/>
                      <w:color w:val="FF0000"/>
                    </w:rPr>
                    <mc:AlternateContent>
                      <mc:Choice Requires="wps">
                        <w:drawing>
                          <wp:inline distT="0" distB="0" distL="0" distR="0" wp14:anchorId="2849605A" wp14:editId="2202363D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A49F78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60DAB" w:rsidRPr="00DE67C1" w:rsidTr="0068212A">
              <w:trPr>
                <w:trHeight w:val="308"/>
              </w:trPr>
              <w:sdt>
                <w:sdtPr>
                  <w:rPr>
                    <w:rFonts w:ascii="Arial" w:hAnsi="Arial" w:cs="Arial"/>
                    <w:color w:val="FF0000"/>
                    <w:sz w:val="20"/>
                    <w:szCs w:val="20"/>
                  </w:rPr>
                  <w:alias w:val="Enter phone:"/>
                  <w:tag w:val="Enter phone:"/>
                  <w:id w:val="-1849400302"/>
                  <w:placeholder>
                    <w:docPart w:val="56586407FA0A4801B39B1411B8989AB2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232" w:type="dxa"/>
                    </w:tcPr>
                    <w:p w:rsidR="00932D92" w:rsidRPr="006215A1" w:rsidRDefault="006D4A6A" w:rsidP="009006F7">
                      <w:pPr>
                        <w:pStyle w:val="ContactInfo"/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6A6FFF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+963</w:t>
                      </w:r>
                      <w:r w:rsidR="00CA7656" w:rsidRPr="006A6FFF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6A6FFF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933</w:t>
                      </w:r>
                      <w:r w:rsidR="00CA7656" w:rsidRPr="006A6FFF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6A6FFF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912</w:t>
                      </w:r>
                      <w:r w:rsidR="00CA7656" w:rsidRPr="006A6FFF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6A6FFF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076</w:t>
                      </w:r>
                    </w:p>
                  </w:tc>
                </w:sdtContent>
              </w:sdt>
              <w:tc>
                <w:tcPr>
                  <w:tcW w:w="411" w:type="dxa"/>
                  <w:vAlign w:val="center"/>
                </w:tcPr>
                <w:p w:rsidR="00932D92" w:rsidRPr="00DE67C1" w:rsidRDefault="00932D92" w:rsidP="0068212A">
                  <w:pPr>
                    <w:pStyle w:val="Icons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DE67C1">
                    <w:rPr>
                      <w:rFonts w:ascii="Arial" w:hAnsi="Arial" w:cs="Arial"/>
                      <w:b/>
                      <w:bCs/>
                      <w:noProof/>
                      <w:color w:val="FF0000"/>
                    </w:rPr>
                    <mc:AlternateContent>
                      <mc:Choice Requires="wps">
                        <w:drawing>
                          <wp:inline distT="0" distB="0" distL="0" distR="0" wp14:anchorId="49E777F5" wp14:editId="4FF1DBE0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13D835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60DAB" w:rsidRPr="00DE67C1" w:rsidTr="0068212A">
              <w:trPr>
                <w:trHeight w:val="314"/>
              </w:trPr>
              <w:sdt>
                <w:sdtPr>
                  <w:rPr>
                    <w:rFonts w:ascii="Arial" w:eastAsia="Times New Roman" w:hAnsi="Arial" w:cs="Arial"/>
                    <w:color w:val="FF0000"/>
                    <w:sz w:val="20"/>
                    <w:szCs w:val="20"/>
                  </w:rPr>
                  <w:alias w:val="Enter email:"/>
                  <w:tag w:val="Enter email:"/>
                  <w:id w:val="-675184368"/>
                  <w:placeholder>
                    <w:docPart w:val="B5CFB236F0D04009836AC4BE5EF05E1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232" w:type="dxa"/>
                    </w:tcPr>
                    <w:p w:rsidR="00932D92" w:rsidRPr="00DE67C1" w:rsidRDefault="00EA1422" w:rsidP="009006F7">
                      <w:pPr>
                        <w:pStyle w:val="ContactInfo"/>
                        <w:rPr>
                          <w:rFonts w:ascii="Arial" w:hAnsi="Arial" w:cs="Arial"/>
                          <w:color w:val="FF0000"/>
                        </w:rPr>
                      </w:pPr>
                      <w:r w:rsidRPr="009E6674">
                        <w:rPr>
                          <w:rFonts w:ascii="Arial" w:eastAsia="Times New Roman" w:hAnsi="Arial" w:cs="Arial"/>
                          <w:color w:val="FF0000"/>
                          <w:sz w:val="20"/>
                          <w:szCs w:val="20"/>
                        </w:rPr>
                        <w:t>e</w:t>
                      </w:r>
                      <w:r w:rsidR="00CA7656" w:rsidRPr="009E6674">
                        <w:rPr>
                          <w:rFonts w:ascii="Arial" w:eastAsia="Times New Roman" w:hAnsi="Arial" w:cs="Arial"/>
                          <w:color w:val="FF0000"/>
                          <w:sz w:val="20"/>
                          <w:szCs w:val="20"/>
                        </w:rPr>
                        <w:t>ng.hasan.hajjar</w:t>
                      </w:r>
                      <w:r w:rsidR="006D4A6A" w:rsidRPr="009E6674">
                        <w:rPr>
                          <w:rFonts w:ascii="Arial" w:eastAsia="Times New Roman" w:hAnsi="Arial" w:cs="Arial"/>
                          <w:color w:val="FF0000"/>
                          <w:sz w:val="20"/>
                          <w:szCs w:val="20"/>
                        </w:rPr>
                        <w:t>@gmail.com</w:t>
                      </w:r>
                    </w:p>
                  </w:tc>
                </w:sdtContent>
              </w:sdt>
              <w:tc>
                <w:tcPr>
                  <w:tcW w:w="411" w:type="dxa"/>
                  <w:vAlign w:val="center"/>
                </w:tcPr>
                <w:p w:rsidR="00932D92" w:rsidRPr="00DE67C1" w:rsidRDefault="007307A3" w:rsidP="0068212A">
                  <w:pPr>
                    <w:pStyle w:val="Icons"/>
                    <w:rPr>
                      <w:rFonts w:ascii="Arial" w:hAnsi="Arial" w:cs="Arial"/>
                      <w:color w:val="FF0000"/>
                    </w:rPr>
                  </w:pPr>
                  <w:r w:rsidRPr="00DE67C1">
                    <w:rPr>
                      <w:rFonts w:ascii="Arial" w:hAnsi="Arial" w:cs="Arial"/>
                      <w:noProof/>
                      <w:color w:val="FF0000"/>
                    </w:rPr>
                    <mc:AlternateContent>
                      <mc:Choice Requires="wps">
                        <w:drawing>
                          <wp:inline distT="0" distB="0" distL="0" distR="0" wp14:anchorId="0C8D1378" wp14:editId="1B309612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752D60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60DAB" w:rsidRPr="00DE67C1" w:rsidTr="0068212A">
              <w:trPr>
                <w:trHeight w:val="271"/>
              </w:trPr>
              <w:tc>
                <w:tcPr>
                  <w:tcW w:w="4232" w:type="dxa"/>
                </w:tcPr>
                <w:p w:rsidR="00ED33D9" w:rsidRPr="00C95FDE" w:rsidRDefault="00ED33D9" w:rsidP="009006F7">
                  <w:pPr>
                    <w:pStyle w:val="ContactInfo"/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</w:pPr>
                  <w:r w:rsidRPr="00CA13CD"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  <w:t>github.com/Eng-Hasan-Hajjar</w:t>
                  </w:r>
                </w:p>
              </w:tc>
              <w:tc>
                <w:tcPr>
                  <w:tcW w:w="411" w:type="dxa"/>
                  <w:vAlign w:val="center"/>
                </w:tcPr>
                <w:p w:rsidR="00ED33D9" w:rsidRPr="00DE67C1" w:rsidRDefault="00760DAB" w:rsidP="0068212A">
                  <w:pPr>
                    <w:pStyle w:val="Icons"/>
                    <w:jc w:val="right"/>
                    <w:rPr>
                      <w:rFonts w:ascii="Arial" w:hAnsi="Arial" w:cs="Arial"/>
                      <w:b/>
                      <w:bCs/>
                      <w:noProof/>
                      <w:color w:val="FF0000"/>
                      <w:sz w:val="14"/>
                      <w:szCs w:val="1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9186E2E" wp14:editId="3B2CD9C3">
                        <wp:extent cx="146177" cy="146177"/>
                        <wp:effectExtent l="0" t="0" r="6350" b="6350"/>
                        <wp:docPr id="6" name="Picture 6" descr="Github Logo Icon #388343 - Free Icons Librar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Github Logo Icon #388343 - Free Icons Librar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 flipH="1" flipV="1">
                                  <a:off x="0" y="0"/>
                                  <a:ext cx="160069" cy="1600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0DAB" w:rsidRPr="00DE67C1" w:rsidTr="0068212A">
              <w:trPr>
                <w:trHeight w:val="271"/>
              </w:trPr>
              <w:sdt>
                <w:sdtPr>
                  <w:rPr>
                    <w:rFonts w:ascii="Arial" w:eastAsia="Times New Roman" w:hAnsi="Arial" w:cs="Arial"/>
                    <w:color w:val="FF0000"/>
                    <w:sz w:val="20"/>
                    <w:szCs w:val="20"/>
                  </w:rPr>
                  <w:alias w:val="Enter LinkedIn profile:"/>
                  <w:tag w:val="Enter LinkedIn profile:"/>
                  <w:id w:val="1102843699"/>
                  <w:placeholder>
                    <w:docPart w:val="5A75F904230544E6BF256DAB202C5A7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232" w:type="dxa"/>
                    </w:tcPr>
                    <w:p w:rsidR="00932D92" w:rsidRPr="00DE67C1" w:rsidRDefault="006D4A6A" w:rsidP="00A73796">
                      <w:pPr>
                        <w:pStyle w:val="ContactInf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A73796">
                        <w:rPr>
                          <w:rFonts w:ascii="Arial" w:eastAsia="Times New Roman" w:hAnsi="Arial" w:cs="Arial"/>
                          <w:color w:val="FF0000"/>
                          <w:sz w:val="20"/>
                          <w:szCs w:val="20"/>
                        </w:rPr>
                        <w:t>linkedin.com/in/hasan-hajjar-8236bb222</w:t>
                      </w:r>
                    </w:p>
                  </w:tc>
                </w:sdtContent>
              </w:sdt>
              <w:tc>
                <w:tcPr>
                  <w:tcW w:w="411" w:type="dxa"/>
                  <w:vAlign w:val="center"/>
                </w:tcPr>
                <w:p w:rsidR="00932D92" w:rsidRPr="00DE67C1" w:rsidRDefault="00932D92" w:rsidP="0068212A">
                  <w:pPr>
                    <w:pStyle w:val="Icons"/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DE67C1">
                    <w:rPr>
                      <w:rFonts w:ascii="Arial" w:hAnsi="Arial" w:cs="Arial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5C3439F3" wp14:editId="5AA01164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CA94A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Pr="00DE67C1" w:rsidRDefault="00D92B95" w:rsidP="00153F22">
            <w:pPr>
              <w:pStyle w:val="Header"/>
              <w:rPr>
                <w:rFonts w:ascii="Arial" w:hAnsi="Arial" w:cs="Arial"/>
              </w:rPr>
            </w:pPr>
          </w:p>
        </w:tc>
      </w:tr>
    </w:tbl>
    <w:p w:rsidR="005C6D38" w:rsidRPr="00DE67C1" w:rsidRDefault="005C6D38" w:rsidP="000D6731">
      <w:pPr>
        <w:pStyle w:val="NormalWeb"/>
        <w:spacing w:before="240" w:after="0" w:line="360" w:lineRule="auto"/>
        <w:jc w:val="both"/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</w:pPr>
    </w:p>
    <w:p w:rsidR="00834084" w:rsidRPr="00556FD1" w:rsidRDefault="00B17898" w:rsidP="007363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Open Sans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  <w:shd w:val="clear" w:color="auto" w:fill="FFFFFF"/>
        </w:rPr>
        <w:t>S</w:t>
      </w:r>
      <w:r w:rsidR="00586348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>oftware Engineer</w:t>
      </w:r>
      <w:r w:rsidR="000E3F07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, expanded </w:t>
      </w:r>
      <w:r w:rsidR="003328DA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experience </w:t>
      </w:r>
      <w:r w:rsidR="002656AE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>.</w:t>
      </w:r>
      <w:r w:rsidR="005952B8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Net and </w:t>
      </w:r>
      <w:r w:rsidR="00EE7CE9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>Laravel Developer with</w:t>
      </w:r>
      <w:r w:rsidR="005952B8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+5 years of experience working in </w:t>
      </w:r>
      <w:r w:rsidR="006F2982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>programming</w:t>
      </w:r>
      <w:r w:rsidR="00C563E4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>.</w:t>
      </w:r>
      <w:r w:rsidR="00DF2638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  <w:r w:rsidR="00DF2638" w:rsidRPr="00A27E88">
        <w:rPr>
          <w:rFonts w:ascii="Arial" w:hAnsi="Arial" w:cs="Arial"/>
          <w:color w:val="auto"/>
          <w:sz w:val="20"/>
          <w:szCs w:val="20"/>
        </w:rPr>
        <w:t>Released</w:t>
      </w:r>
      <w:r w:rsidR="005952B8" w:rsidRPr="00A27E88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r w:rsidR="005952B8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>10+ projects for SQL database design</w:t>
      </w:r>
      <w:r w:rsidR="00E32987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and</w:t>
      </w:r>
      <w:r w:rsidR="009746EA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  <w:r w:rsidR="00463A7E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>9</w:t>
      </w:r>
      <w:r w:rsidR="00E32987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>+</w:t>
      </w:r>
      <w:r w:rsidR="00463A7E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projects for web sites and web apps</w:t>
      </w:r>
      <w:r w:rsidR="00C34456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>, and d</w:t>
      </w:r>
      <w:r w:rsidR="00C239FA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>eveloped and maintained over 3</w:t>
      </w:r>
      <w:r w:rsidR="005952B8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0 </w:t>
      </w:r>
      <w:r w:rsidR="00B325F5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>L</w:t>
      </w:r>
      <w:r w:rsidR="00E32987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>aravel</w:t>
      </w:r>
      <w:r w:rsidR="005952B8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websites with 100% client satisfaction</w:t>
      </w:r>
      <w:r w:rsidR="0042243D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  <w:r w:rsidR="0042243D" w:rsidRPr="00556FD1">
        <w:rPr>
          <w:rFonts w:ascii="Arial" w:eastAsia="Arial Unicode MS" w:hAnsi="Arial" w:cs="Arial"/>
          <w:color w:val="auto"/>
          <w:sz w:val="20"/>
          <w:szCs w:val="20"/>
        </w:rPr>
        <w:t>that resulted in $</w:t>
      </w:r>
      <w:r w:rsidR="0098713F" w:rsidRPr="00556FD1">
        <w:rPr>
          <w:rFonts w:ascii="Arial" w:eastAsia="Arial Unicode MS" w:hAnsi="Arial" w:cs="Arial"/>
          <w:color w:val="auto"/>
          <w:sz w:val="20"/>
          <w:szCs w:val="20"/>
        </w:rPr>
        <w:t>1</w:t>
      </w:r>
      <w:r w:rsidR="00AF3057" w:rsidRPr="00556FD1">
        <w:rPr>
          <w:rFonts w:ascii="Arial" w:eastAsia="Arial Unicode MS" w:hAnsi="Arial" w:cs="Arial"/>
          <w:color w:val="auto"/>
          <w:sz w:val="20"/>
          <w:szCs w:val="20"/>
        </w:rPr>
        <w:t>M</w:t>
      </w:r>
      <w:r w:rsidR="0042243D" w:rsidRPr="00556FD1">
        <w:rPr>
          <w:rFonts w:ascii="Arial" w:eastAsia="Arial Unicode MS" w:hAnsi="Arial" w:cs="Arial"/>
          <w:color w:val="auto"/>
          <w:sz w:val="20"/>
          <w:szCs w:val="20"/>
        </w:rPr>
        <w:t xml:space="preserve"> revenue</w:t>
      </w:r>
      <w:r w:rsidR="005952B8" w:rsidRPr="00556FD1">
        <w:rPr>
          <w:rFonts w:ascii="Arial" w:hAnsi="Arial" w:cs="Arial"/>
          <w:color w:val="auto"/>
          <w:sz w:val="20"/>
          <w:szCs w:val="20"/>
          <w:shd w:val="clear" w:color="auto" w:fill="FFFFFF"/>
        </w:rPr>
        <w:t>.</w:t>
      </w:r>
    </w:p>
    <w:p w:rsidR="005B1D68" w:rsidRPr="00DE67C1" w:rsidRDefault="00DA183B" w:rsidP="009E6674">
      <w:pPr>
        <w:pStyle w:val="Heading1"/>
        <w:spacing w:before="0" w:after="0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xperience:"/>
          <w:tag w:val="Experience:"/>
          <w:id w:val="-898354009"/>
          <w:placeholder>
            <w:docPart w:val="BBAD6005918F4A6DBD958828F146B55E"/>
          </w:placeholder>
          <w:temporary/>
          <w:showingPlcHdr/>
          <w15:appearance w15:val="hidden"/>
        </w:sdtPr>
        <w:sdtEndPr/>
        <w:sdtContent>
          <w:r w:rsidR="004937AE" w:rsidRPr="009E6674">
            <w:rPr>
              <w:rFonts w:ascii="Arial" w:hAnsi="Arial" w:cs="Arial"/>
              <w:color w:val="FF0000"/>
              <w:szCs w:val="36"/>
            </w:rPr>
            <w:t>Experience</w:t>
          </w:r>
        </w:sdtContent>
      </w:sdt>
    </w:p>
    <w:p w:rsidR="0023705D" w:rsidRPr="00DE67C1" w:rsidRDefault="0042243D" w:rsidP="00AF1EAF">
      <w:pPr>
        <w:pStyle w:val="Heading3"/>
        <w:spacing w:before="240"/>
        <w:rPr>
          <w:rFonts w:ascii="Arial" w:hAnsi="Arial" w:cs="Arial"/>
        </w:rPr>
      </w:pPr>
      <w:r w:rsidRPr="00DE67C1">
        <w:rPr>
          <w:rFonts w:ascii="Arial" w:hAnsi="Arial" w:cs="Arial"/>
        </w:rPr>
        <w:t>2020</w:t>
      </w:r>
      <w:r w:rsidR="00DA5B91">
        <w:rPr>
          <w:rFonts w:ascii="Arial" w:hAnsi="Arial" w:cs="Arial"/>
        </w:rPr>
        <w:t>-</w:t>
      </w:r>
      <w:r w:rsidR="00A749D3" w:rsidRPr="00DE67C1">
        <w:rPr>
          <w:rFonts w:ascii="Arial" w:hAnsi="Arial" w:cs="Arial"/>
        </w:rPr>
        <w:t>2022</w:t>
      </w:r>
    </w:p>
    <w:p w:rsidR="002B5C98" w:rsidRPr="009D3C22" w:rsidRDefault="00B806FD" w:rsidP="00F03638">
      <w:pPr>
        <w:pStyle w:val="Heading2"/>
        <w:spacing w:after="240"/>
        <w:rPr>
          <w:rFonts w:ascii="Arial" w:hAnsi="Arial" w:cs="Arial"/>
          <w:color w:val="auto"/>
          <w:sz w:val="28"/>
          <w:szCs w:val="24"/>
        </w:rPr>
      </w:pPr>
      <w:r w:rsidRPr="009D3C22">
        <w:rPr>
          <w:rFonts w:ascii="Arial" w:hAnsi="Arial" w:cs="Arial"/>
          <w:color w:val="auto"/>
          <w:sz w:val="28"/>
          <w:szCs w:val="24"/>
        </w:rPr>
        <w:t>Web</w:t>
      </w:r>
      <w:r w:rsidR="009374B1" w:rsidRPr="009D3C22">
        <w:rPr>
          <w:rFonts w:ascii="Arial" w:hAnsi="Arial" w:cs="Arial"/>
          <w:color w:val="auto"/>
          <w:sz w:val="28"/>
          <w:szCs w:val="24"/>
        </w:rPr>
        <w:t xml:space="preserve"> development manager</w:t>
      </w:r>
      <w:r w:rsidR="00E03F71" w:rsidRPr="009D3C22">
        <w:rPr>
          <w:rFonts w:ascii="Arial" w:hAnsi="Arial" w:cs="Arial"/>
          <w:color w:val="auto"/>
          <w:sz w:val="28"/>
          <w:szCs w:val="24"/>
        </w:rPr>
        <w:t xml:space="preserve"> </w:t>
      </w:r>
      <w:r w:rsidR="0095272C" w:rsidRPr="009D3C22">
        <w:rPr>
          <w:rFonts w:ascii="Arial" w:hAnsi="Arial" w:cs="Arial"/>
          <w:color w:val="auto"/>
          <w:sz w:val="28"/>
          <w:szCs w:val="24"/>
        </w:rPr>
        <w:t>/</w:t>
      </w:r>
      <w:r w:rsidR="005A4A49" w:rsidRPr="009D3C22">
        <w:rPr>
          <w:rFonts w:ascii="Arial" w:hAnsi="Arial" w:cs="Arial"/>
          <w:color w:val="auto"/>
          <w:sz w:val="28"/>
          <w:szCs w:val="24"/>
        </w:rPr>
        <w:t xml:space="preserve"> </w:t>
      </w:r>
      <w:r w:rsidR="007363AE">
        <w:rPr>
          <w:rFonts w:ascii="Arial" w:hAnsi="Arial" w:cs="Arial"/>
          <w:color w:val="auto"/>
          <w:sz w:val="24"/>
          <w:szCs w:val="22"/>
        </w:rPr>
        <w:t xml:space="preserve">Mayar </w:t>
      </w:r>
      <w:r w:rsidR="000847A5" w:rsidRPr="009D3C22">
        <w:rPr>
          <w:rFonts w:ascii="Arial" w:hAnsi="Arial" w:cs="Arial"/>
          <w:color w:val="auto"/>
          <w:sz w:val="24"/>
          <w:szCs w:val="22"/>
        </w:rPr>
        <w:t>World</w:t>
      </w:r>
      <w:r w:rsidR="000847A5" w:rsidRPr="009D3C22">
        <w:rPr>
          <w:rFonts w:ascii="Arial" w:hAnsi="Arial" w:cs="Arial"/>
          <w:color w:val="auto"/>
          <w:sz w:val="28"/>
          <w:szCs w:val="24"/>
        </w:rPr>
        <w:t>-</w:t>
      </w:r>
      <w:r w:rsidR="000A52DD" w:rsidRPr="009D3C22">
        <w:rPr>
          <w:rFonts w:ascii="Arial" w:hAnsi="Arial" w:cs="Arial"/>
          <w:color w:val="auto"/>
          <w:sz w:val="24"/>
          <w:szCs w:val="22"/>
        </w:rPr>
        <w:t>Remotely</w:t>
      </w:r>
    </w:p>
    <w:p w:rsidR="00ED58CB" w:rsidRPr="00652D66" w:rsidRDefault="00ED58CB" w:rsidP="009E667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Open Sans" w:hAnsi="Arial" w:cs="Arial"/>
          <w:color w:val="111111" w:themeColor="text2"/>
          <w:sz w:val="18"/>
          <w:szCs w:val="18"/>
        </w:rPr>
      </w:pPr>
      <w:r w:rsidRPr="00652D66">
        <w:rPr>
          <w:rFonts w:ascii="Arial" w:eastAsia="Open Sans" w:hAnsi="Arial" w:cs="Arial"/>
          <w:color w:val="111111" w:themeColor="text2"/>
          <w:sz w:val="18"/>
          <w:szCs w:val="18"/>
        </w:rPr>
        <w:t>Architectin</w:t>
      </w:r>
      <w:r w:rsidR="004A7169" w:rsidRPr="00652D66">
        <w:rPr>
          <w:rFonts w:ascii="Arial" w:eastAsia="Open Sans" w:hAnsi="Arial" w:cs="Arial"/>
          <w:color w:val="111111" w:themeColor="text2"/>
          <w:sz w:val="18"/>
          <w:szCs w:val="18"/>
        </w:rPr>
        <w:t>g, designing, and building web a</w:t>
      </w:r>
      <w:r w:rsidRPr="00652D66">
        <w:rPr>
          <w:rFonts w:ascii="Arial" w:eastAsia="Open Sans" w:hAnsi="Arial" w:cs="Arial"/>
          <w:color w:val="111111" w:themeColor="text2"/>
          <w:sz w:val="18"/>
          <w:szCs w:val="18"/>
        </w:rPr>
        <w:t>pp “PLS</w:t>
      </w:r>
      <w:r w:rsidR="005A7628">
        <w:rPr>
          <w:rFonts w:ascii="Arial" w:eastAsia="Open Sans" w:hAnsi="Arial" w:cs="Arial"/>
          <w:color w:val="111111" w:themeColor="text2"/>
          <w:sz w:val="18"/>
          <w:szCs w:val="18"/>
        </w:rPr>
        <w:t>-</w:t>
      </w:r>
      <w:r w:rsidR="000748B3" w:rsidRPr="00652D66">
        <w:rPr>
          <w:rFonts w:ascii="Arial" w:eastAsia="Open Sans" w:hAnsi="Arial" w:cs="Arial"/>
          <w:color w:val="111111" w:themeColor="text2"/>
          <w:sz w:val="18"/>
          <w:szCs w:val="18"/>
        </w:rPr>
        <w:t>services</w:t>
      </w:r>
      <w:r w:rsidRPr="00652D66">
        <w:rPr>
          <w:rFonts w:ascii="Arial" w:eastAsia="Open Sans" w:hAnsi="Arial" w:cs="Arial"/>
          <w:color w:val="111111" w:themeColor="text2"/>
          <w:sz w:val="18"/>
          <w:szCs w:val="18"/>
        </w:rPr>
        <w:t>” to enable +1M visitor</w:t>
      </w:r>
      <w:r w:rsidR="0087398F" w:rsidRPr="00652D66">
        <w:rPr>
          <w:rFonts w:ascii="Arial" w:eastAsia="Open Sans" w:hAnsi="Arial" w:cs="Arial"/>
          <w:color w:val="111111" w:themeColor="text2"/>
          <w:sz w:val="18"/>
          <w:szCs w:val="18"/>
        </w:rPr>
        <w:t>s</w:t>
      </w:r>
      <w:r w:rsidRPr="00652D66">
        <w:rPr>
          <w:rFonts w:ascii="Arial" w:eastAsia="Open Sans" w:hAnsi="Arial" w:cs="Arial"/>
          <w:color w:val="111111" w:themeColor="text2"/>
          <w:sz w:val="18"/>
          <w:szCs w:val="18"/>
        </w:rPr>
        <w:t xml:space="preserve"> to have faster and best service for his house.</w:t>
      </w:r>
    </w:p>
    <w:p w:rsidR="00623D17" w:rsidRPr="00652D66" w:rsidRDefault="00993CDC" w:rsidP="00AF4E2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Open Sans" w:hAnsi="Arial" w:cs="Arial"/>
          <w:color w:val="111111" w:themeColor="text2"/>
          <w:sz w:val="18"/>
          <w:szCs w:val="18"/>
        </w:rPr>
      </w:pPr>
      <w:r>
        <w:rPr>
          <w:rFonts w:ascii="Arial" w:eastAsia="Open Sans" w:hAnsi="Arial" w:cs="Arial"/>
          <w:color w:val="111111" w:themeColor="text2"/>
          <w:sz w:val="18"/>
          <w:szCs w:val="18"/>
        </w:rPr>
        <w:t>Coordinating</w:t>
      </w:r>
      <w:r w:rsidR="00AF4E24" w:rsidRPr="00652D66">
        <w:rPr>
          <w:rFonts w:ascii="Arial" w:eastAsia="Open Sans" w:hAnsi="Arial" w:cs="Arial"/>
          <w:color w:val="111111" w:themeColor="text2"/>
          <w:sz w:val="18"/>
          <w:szCs w:val="18"/>
        </w:rPr>
        <w:t xml:space="preserve"> and</w:t>
      </w:r>
      <w:r w:rsidR="00623D17" w:rsidRPr="00652D66">
        <w:rPr>
          <w:rFonts w:ascii="Arial" w:eastAsia="Open Sans" w:hAnsi="Arial" w:cs="Arial"/>
          <w:color w:val="111111" w:themeColor="text2"/>
          <w:sz w:val="18"/>
          <w:szCs w:val="18"/>
        </w:rPr>
        <w:t xml:space="preserve"> training +7 s</w:t>
      </w:r>
      <w:r w:rsidR="00AF4E24" w:rsidRPr="00652D66">
        <w:rPr>
          <w:rFonts w:ascii="Arial" w:eastAsia="Open Sans" w:hAnsi="Arial" w:cs="Arial"/>
          <w:color w:val="111111" w:themeColor="text2"/>
          <w:sz w:val="18"/>
          <w:szCs w:val="18"/>
        </w:rPr>
        <w:t xml:space="preserve">oftware developers on the team </w:t>
      </w:r>
      <w:r w:rsidR="00623D17" w:rsidRPr="00652D66">
        <w:rPr>
          <w:rFonts w:ascii="Arial" w:eastAsia="Open Sans" w:hAnsi="Arial" w:cs="Arial"/>
          <w:color w:val="111111" w:themeColor="text2"/>
          <w:sz w:val="18"/>
          <w:szCs w:val="18"/>
        </w:rPr>
        <w:t xml:space="preserve">and </w:t>
      </w:r>
      <w:r w:rsidR="00AF4E24" w:rsidRPr="00652D66">
        <w:rPr>
          <w:rFonts w:ascii="Arial" w:hAnsi="Arial" w:cs="Arial"/>
          <w:color w:val="111111" w:themeColor="text2"/>
          <w:sz w:val="18"/>
          <w:szCs w:val="18"/>
          <w:shd w:val="clear" w:color="auto" w:fill="FFFFFF"/>
        </w:rPr>
        <w:t>mentoring 5 members, g</w:t>
      </w:r>
      <w:r w:rsidR="004E2572" w:rsidRPr="00652D66">
        <w:rPr>
          <w:rStyle w:val="y2iqfc"/>
          <w:rFonts w:ascii="Arial" w:hAnsi="Arial" w:cs="Arial"/>
          <w:color w:val="111111" w:themeColor="text2"/>
          <w:sz w:val="18"/>
          <w:szCs w:val="18"/>
          <w:lang w:val="en"/>
        </w:rPr>
        <w:t>rew office revenue by 200% in first nine months (representing 20% of company revenue).</w:t>
      </w:r>
    </w:p>
    <w:p w:rsidR="00972F64" w:rsidRPr="00652D66" w:rsidRDefault="00972F64" w:rsidP="008C6109">
      <w:pPr>
        <w:pStyle w:val="HTMLPreformatted"/>
        <w:numPr>
          <w:ilvl w:val="0"/>
          <w:numId w:val="22"/>
        </w:numPr>
        <w:spacing w:line="276" w:lineRule="auto"/>
        <w:rPr>
          <w:rStyle w:val="y2iqfc"/>
          <w:rFonts w:ascii="Arial" w:hAnsi="Arial" w:cs="Arial"/>
          <w:color w:val="2B2A22" w:themeColor="accent4" w:themeShade="80"/>
          <w:sz w:val="18"/>
          <w:szCs w:val="18"/>
        </w:rPr>
      </w:pPr>
      <w:r w:rsidRPr="00652D66">
        <w:rPr>
          <w:rStyle w:val="y2iqfc"/>
          <w:rFonts w:ascii="Arial" w:hAnsi="Arial" w:cs="Arial"/>
          <w:color w:val="2B2A22" w:themeColor="accent4" w:themeShade="80"/>
          <w:sz w:val="18"/>
          <w:szCs w:val="18"/>
          <w:lang w:val="en"/>
        </w:rPr>
        <w:t>Troubleshooting and analyzing problems for about +20 web apps, thus business increased the company's revenue by 90%</w:t>
      </w:r>
      <w:r w:rsidRPr="00652D66">
        <w:rPr>
          <w:rStyle w:val="y2iqfc"/>
          <w:rFonts w:ascii="Arial" w:hAnsi="Arial" w:cs="Arial"/>
          <w:color w:val="2B2A22" w:themeColor="accent4" w:themeShade="80"/>
          <w:sz w:val="18"/>
          <w:szCs w:val="18"/>
        </w:rPr>
        <w:t>.</w:t>
      </w:r>
    </w:p>
    <w:p w:rsidR="002B5C98" w:rsidRPr="00652D66" w:rsidRDefault="00ED58CB" w:rsidP="008C610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owKashida"/>
        <w:rPr>
          <w:rFonts w:ascii="Arial" w:eastAsia="Open Sans" w:hAnsi="Arial" w:cs="Arial"/>
          <w:color w:val="111111" w:themeColor="text2"/>
          <w:sz w:val="18"/>
          <w:szCs w:val="18"/>
        </w:rPr>
      </w:pPr>
      <w:r w:rsidRPr="00652D66">
        <w:rPr>
          <w:rFonts w:ascii="Arial" w:eastAsia="Open Sans" w:hAnsi="Arial" w:cs="Arial"/>
          <w:color w:val="111111" w:themeColor="text2"/>
          <w:sz w:val="18"/>
          <w:szCs w:val="18"/>
        </w:rPr>
        <w:t>Built</w:t>
      </w:r>
      <w:r w:rsidR="0087398F" w:rsidRPr="00652D66">
        <w:rPr>
          <w:rFonts w:ascii="Arial" w:eastAsia="Open Sans" w:hAnsi="Arial" w:cs="Arial"/>
          <w:color w:val="111111" w:themeColor="text2"/>
          <w:sz w:val="18"/>
          <w:szCs w:val="18"/>
        </w:rPr>
        <w:t xml:space="preserve"> the</w:t>
      </w:r>
      <w:r w:rsidRPr="00652D66">
        <w:rPr>
          <w:rFonts w:ascii="Arial" w:eastAsia="Open Sans" w:hAnsi="Arial" w:cs="Arial"/>
          <w:color w:val="111111" w:themeColor="text2"/>
          <w:sz w:val="18"/>
          <w:szCs w:val="18"/>
        </w:rPr>
        <w:t xml:space="preserve"> main website</w:t>
      </w:r>
      <w:r w:rsidR="00385391" w:rsidRPr="00652D66">
        <w:rPr>
          <w:rFonts w:ascii="Arial" w:eastAsia="Open Sans" w:hAnsi="Arial" w:cs="Arial"/>
          <w:color w:val="111111" w:themeColor="text2"/>
          <w:sz w:val="18"/>
          <w:szCs w:val="18"/>
        </w:rPr>
        <w:t xml:space="preserve"> “Mayar World” using laravel framework </w:t>
      </w:r>
      <w:r w:rsidR="00385391" w:rsidRPr="00652D66">
        <w:rPr>
          <w:rFonts w:ascii="Arial" w:eastAsia="Arial Unicode MS" w:hAnsi="Arial" w:cs="Arial"/>
          <w:color w:val="111111" w:themeColor="text2"/>
          <w:sz w:val="18"/>
          <w:szCs w:val="18"/>
        </w:rPr>
        <w:t>that resulted in $1.06M revenue</w:t>
      </w:r>
      <w:r w:rsidR="00623D17" w:rsidRPr="00652D66">
        <w:rPr>
          <w:rFonts w:ascii="Arial" w:eastAsia="Open Sans" w:hAnsi="Arial" w:cs="Arial"/>
          <w:color w:val="111111" w:themeColor="text2"/>
          <w:sz w:val="18"/>
          <w:szCs w:val="18"/>
        </w:rPr>
        <w:t xml:space="preserve">, </w:t>
      </w:r>
      <w:r w:rsidR="00AA0F29" w:rsidRPr="00652D66">
        <w:rPr>
          <w:rFonts w:ascii="Arial" w:eastAsia="Open Sans" w:hAnsi="Arial" w:cs="Arial"/>
          <w:color w:val="111111" w:themeColor="text2"/>
          <w:sz w:val="18"/>
          <w:szCs w:val="18"/>
        </w:rPr>
        <w:t>and +</w:t>
      </w:r>
      <w:r w:rsidR="00BD35FA" w:rsidRPr="00652D66">
        <w:rPr>
          <w:rFonts w:ascii="Arial" w:eastAsia="Open Sans" w:hAnsi="Arial" w:cs="Arial"/>
          <w:color w:val="111111" w:themeColor="text2"/>
          <w:sz w:val="18"/>
          <w:szCs w:val="18"/>
        </w:rPr>
        <w:t xml:space="preserve">6 websites &amp; web applications that brought in about </w:t>
      </w:r>
      <w:r w:rsidR="00C239FA" w:rsidRPr="00652D66">
        <w:rPr>
          <w:rFonts w:ascii="Arial" w:eastAsia="Open Sans" w:hAnsi="Arial" w:cs="Arial"/>
          <w:color w:val="111111" w:themeColor="text2"/>
          <w:sz w:val="18"/>
          <w:szCs w:val="18"/>
        </w:rPr>
        <w:t>$1.05M within a 1</w:t>
      </w:r>
      <w:r w:rsidR="00EE386D" w:rsidRPr="00652D66">
        <w:rPr>
          <w:rFonts w:ascii="Arial" w:eastAsia="Open Sans" w:hAnsi="Arial" w:cs="Arial"/>
          <w:color w:val="111111" w:themeColor="text2"/>
          <w:sz w:val="18"/>
          <w:szCs w:val="18"/>
        </w:rPr>
        <w:t>2</w:t>
      </w:r>
      <w:r w:rsidR="00BD35FA" w:rsidRPr="00652D66">
        <w:rPr>
          <w:rFonts w:ascii="Arial" w:eastAsia="Open Sans" w:hAnsi="Arial" w:cs="Arial"/>
          <w:color w:val="111111" w:themeColor="text2"/>
          <w:sz w:val="18"/>
          <w:szCs w:val="18"/>
        </w:rPr>
        <w:t>-month period.</w:t>
      </w:r>
    </w:p>
    <w:p w:rsidR="009F6EBF" w:rsidRPr="00652D66" w:rsidRDefault="009F6EBF" w:rsidP="008C6109">
      <w:pPr>
        <w:pStyle w:val="HTMLPreformatted"/>
        <w:numPr>
          <w:ilvl w:val="0"/>
          <w:numId w:val="22"/>
        </w:numPr>
        <w:spacing w:line="276" w:lineRule="auto"/>
        <w:rPr>
          <w:rStyle w:val="y2iqfc"/>
          <w:rFonts w:ascii="Arial" w:hAnsi="Arial" w:cs="Arial"/>
          <w:color w:val="111111" w:themeColor="text2"/>
          <w:sz w:val="18"/>
          <w:szCs w:val="18"/>
          <w:lang w:val="en"/>
        </w:rPr>
      </w:pPr>
      <w:r w:rsidRPr="00652D66">
        <w:rPr>
          <w:rStyle w:val="y2iqfc"/>
          <w:rFonts w:ascii="Arial" w:hAnsi="Arial" w:cs="Arial"/>
          <w:color w:val="111111" w:themeColor="text2"/>
          <w:sz w:val="18"/>
          <w:szCs w:val="18"/>
          <w:lang w:val="en"/>
        </w:rPr>
        <w:t>Championed use of user feedback in program improvements, resulting in 50% boost in customer satisfaction ratings.</w:t>
      </w:r>
    </w:p>
    <w:p w:rsidR="00651CFE" w:rsidRPr="00652D66" w:rsidRDefault="00DF5FC1" w:rsidP="00F53884">
      <w:pPr>
        <w:pStyle w:val="HTMLPreformatted"/>
        <w:numPr>
          <w:ilvl w:val="0"/>
          <w:numId w:val="22"/>
        </w:numPr>
        <w:spacing w:line="276" w:lineRule="auto"/>
        <w:jc w:val="lowKashida"/>
        <w:rPr>
          <w:rStyle w:val="y2iqfc"/>
          <w:rFonts w:ascii="Arial" w:hAnsi="Arial" w:cs="Arial"/>
          <w:bCs/>
          <w:color w:val="111111" w:themeColor="text2"/>
          <w:sz w:val="18"/>
          <w:szCs w:val="18"/>
          <w:lang w:val="en"/>
        </w:rPr>
      </w:pPr>
      <w:r w:rsidRPr="00652D66">
        <w:rPr>
          <w:rFonts w:ascii="Arial" w:eastAsia="Open Sans" w:hAnsi="Arial" w:cs="Arial"/>
          <w:b/>
          <w:color w:val="111111" w:themeColor="text2"/>
          <w:sz w:val="18"/>
          <w:szCs w:val="18"/>
        </w:rPr>
        <w:t>Development</w:t>
      </w:r>
      <w:r w:rsidRPr="00652D66">
        <w:rPr>
          <w:rFonts w:ascii="Arial" w:eastAsia="Open Sans" w:hAnsi="Arial" w:cs="Arial"/>
          <w:b/>
          <w:color w:val="111111" w:themeColor="text2"/>
          <w:sz w:val="18"/>
          <w:szCs w:val="18"/>
          <w:rtl/>
        </w:rPr>
        <w:t xml:space="preserve"> </w:t>
      </w:r>
      <w:r w:rsidR="00927F6B" w:rsidRPr="00652D66">
        <w:rPr>
          <w:rFonts w:ascii="Arial" w:eastAsia="Open Sans" w:hAnsi="Arial" w:cs="Arial"/>
          <w:b/>
          <w:color w:val="111111" w:themeColor="text2"/>
          <w:sz w:val="18"/>
          <w:szCs w:val="18"/>
        </w:rPr>
        <w:t xml:space="preserve">tools: </w:t>
      </w:r>
      <w:r w:rsidR="00927F6B"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>PHP</w:t>
      </w:r>
      <w:r w:rsidR="00484B92"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>,</w:t>
      </w:r>
      <w:r w:rsidR="00927F6B"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 xml:space="preserve"> L</w:t>
      </w:r>
      <w:r w:rsidR="00A053B3"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>a</w:t>
      </w:r>
      <w:r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>ravel</w:t>
      </w:r>
      <w:r w:rsidRPr="00652D66">
        <w:rPr>
          <w:rFonts w:ascii="Arial" w:eastAsia="Open Sans" w:hAnsi="Arial" w:cs="Arial"/>
          <w:bCs/>
          <w:color w:val="111111" w:themeColor="text2"/>
          <w:sz w:val="18"/>
          <w:szCs w:val="18"/>
          <w:rtl/>
        </w:rPr>
        <w:t xml:space="preserve"> </w:t>
      </w:r>
      <w:r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 xml:space="preserve">framework, </w:t>
      </w:r>
      <w:r w:rsidR="00486442">
        <w:rPr>
          <w:rFonts w:ascii="Arial" w:eastAsia="Open Sans" w:hAnsi="Arial" w:cs="Arial"/>
          <w:bCs/>
          <w:color w:val="111111" w:themeColor="text2"/>
          <w:sz w:val="18"/>
          <w:szCs w:val="18"/>
        </w:rPr>
        <w:t xml:space="preserve">Git, </w:t>
      </w:r>
      <w:r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>GitHub,</w:t>
      </w:r>
      <w:r w:rsidRPr="00652D66">
        <w:rPr>
          <w:rFonts w:ascii="Arial" w:eastAsia="Open Sans" w:hAnsi="Arial" w:cs="Arial"/>
          <w:bCs/>
          <w:color w:val="111111" w:themeColor="text2"/>
          <w:sz w:val="18"/>
          <w:szCs w:val="18"/>
          <w:rtl/>
        </w:rPr>
        <w:t xml:space="preserve"> </w:t>
      </w:r>
      <w:r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>Google</w:t>
      </w:r>
      <w:r w:rsidRPr="00652D66">
        <w:rPr>
          <w:rFonts w:ascii="Arial" w:eastAsia="Open Sans" w:hAnsi="Arial" w:cs="Arial"/>
          <w:bCs/>
          <w:color w:val="111111" w:themeColor="text2"/>
          <w:sz w:val="18"/>
          <w:szCs w:val="18"/>
          <w:rtl/>
        </w:rPr>
        <w:t xml:space="preserve"> </w:t>
      </w:r>
      <w:r w:rsidR="00651CFE"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>Analytics,</w:t>
      </w:r>
      <w:r w:rsidRPr="00652D66">
        <w:rPr>
          <w:rFonts w:ascii="Arial" w:eastAsia="Open Sans" w:hAnsi="Arial" w:cs="Arial"/>
          <w:color w:val="111111" w:themeColor="text2"/>
          <w:sz w:val="18"/>
          <w:szCs w:val="18"/>
          <w:rtl/>
        </w:rPr>
        <w:t xml:space="preserve"> </w:t>
      </w:r>
      <w:r w:rsidRPr="00652D66">
        <w:rPr>
          <w:rFonts w:ascii="Arial" w:eastAsia="Open Sans" w:hAnsi="Arial" w:cs="Arial"/>
          <w:color w:val="111111" w:themeColor="text2"/>
          <w:sz w:val="18"/>
          <w:szCs w:val="18"/>
        </w:rPr>
        <w:t>VS</w:t>
      </w:r>
      <w:r w:rsidRPr="00652D66">
        <w:rPr>
          <w:rFonts w:ascii="Arial" w:eastAsia="Open Sans" w:hAnsi="Arial" w:cs="Arial"/>
          <w:color w:val="111111" w:themeColor="text2"/>
          <w:sz w:val="18"/>
          <w:szCs w:val="18"/>
          <w:rtl/>
        </w:rPr>
        <w:t xml:space="preserve"> </w:t>
      </w:r>
      <w:r w:rsidRPr="00652D66">
        <w:rPr>
          <w:rFonts w:ascii="Arial" w:eastAsia="Open Sans" w:hAnsi="Arial" w:cs="Arial"/>
          <w:color w:val="111111" w:themeColor="text2"/>
          <w:sz w:val="18"/>
          <w:szCs w:val="18"/>
        </w:rPr>
        <w:t>Code,</w:t>
      </w:r>
      <w:r w:rsidRPr="00652D66">
        <w:rPr>
          <w:rFonts w:ascii="Arial" w:eastAsia="Open Sans" w:hAnsi="Arial" w:cs="Arial"/>
          <w:color w:val="111111" w:themeColor="text2"/>
          <w:sz w:val="18"/>
          <w:szCs w:val="18"/>
          <w:rtl/>
        </w:rPr>
        <w:t xml:space="preserve"> </w:t>
      </w:r>
      <w:r w:rsidR="00385391"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>JavaScript</w:t>
      </w:r>
      <w:r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>,</w:t>
      </w:r>
      <w:r w:rsidRPr="00652D66">
        <w:rPr>
          <w:rFonts w:ascii="Arial" w:eastAsia="Open Sans" w:hAnsi="Arial" w:cs="Arial"/>
          <w:bCs/>
          <w:color w:val="111111" w:themeColor="text2"/>
          <w:sz w:val="18"/>
          <w:szCs w:val="18"/>
          <w:rtl/>
        </w:rPr>
        <w:t xml:space="preserve"> </w:t>
      </w:r>
      <w:r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>SQL,</w:t>
      </w:r>
      <w:r w:rsidRPr="00652D66">
        <w:rPr>
          <w:rFonts w:ascii="Arial" w:eastAsia="Open Sans" w:hAnsi="Arial" w:cs="Arial"/>
          <w:bCs/>
          <w:color w:val="111111" w:themeColor="text2"/>
          <w:sz w:val="18"/>
          <w:szCs w:val="18"/>
          <w:rtl/>
        </w:rPr>
        <w:t xml:space="preserve"> </w:t>
      </w:r>
      <w:r w:rsidR="009230C2"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>W</w:t>
      </w:r>
      <w:r w:rsidR="002A4154"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>rike</w:t>
      </w:r>
      <w:r w:rsidRPr="00652D66">
        <w:rPr>
          <w:rFonts w:ascii="Arial" w:eastAsia="Open Sans" w:hAnsi="Arial" w:cs="Arial"/>
          <w:bCs/>
          <w:color w:val="111111" w:themeColor="text2"/>
          <w:sz w:val="18"/>
          <w:szCs w:val="18"/>
          <w:rtl/>
        </w:rPr>
        <w:t xml:space="preserve"> </w:t>
      </w:r>
      <w:r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>project</w:t>
      </w:r>
      <w:r w:rsidRPr="00652D66">
        <w:rPr>
          <w:rFonts w:ascii="Arial" w:eastAsia="Open Sans" w:hAnsi="Arial" w:cs="Arial"/>
          <w:bCs/>
          <w:color w:val="111111" w:themeColor="text2"/>
          <w:sz w:val="18"/>
          <w:szCs w:val="18"/>
          <w:rtl/>
        </w:rPr>
        <w:t xml:space="preserve"> </w:t>
      </w:r>
      <w:r w:rsidR="00105978"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>management</w:t>
      </w:r>
      <w:r w:rsidR="00F53884"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 xml:space="preserve"> </w:t>
      </w:r>
      <w:r w:rsidR="00A648E9"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 xml:space="preserve">and </w:t>
      </w:r>
      <w:r w:rsidR="00507A62"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>heroku</w:t>
      </w:r>
      <w:r w:rsidR="002A4154" w:rsidRPr="00652D66">
        <w:rPr>
          <w:rFonts w:ascii="Arial" w:eastAsia="Open Sans" w:hAnsi="Arial" w:cs="Arial"/>
          <w:bCs/>
          <w:color w:val="111111" w:themeColor="text2"/>
          <w:sz w:val="18"/>
          <w:szCs w:val="18"/>
        </w:rPr>
        <w:t>.</w:t>
      </w:r>
    </w:p>
    <w:p w:rsidR="00B806FD" w:rsidRPr="00DE67C1" w:rsidRDefault="00DA5B91" w:rsidP="009E6674">
      <w:pPr>
        <w:pStyle w:val="Heading3"/>
        <w:spacing w:before="240"/>
        <w:rPr>
          <w:rFonts w:ascii="Arial" w:hAnsi="Arial" w:cs="Arial"/>
        </w:rPr>
      </w:pPr>
      <w:r>
        <w:rPr>
          <w:rFonts w:ascii="Arial" w:hAnsi="Arial" w:cs="Arial"/>
        </w:rPr>
        <w:t>2018-</w:t>
      </w:r>
      <w:r w:rsidR="00B806FD" w:rsidRPr="00DE67C1">
        <w:rPr>
          <w:rFonts w:ascii="Arial" w:hAnsi="Arial" w:cs="Arial"/>
        </w:rPr>
        <w:t>2020</w:t>
      </w:r>
    </w:p>
    <w:p w:rsidR="00B806FD" w:rsidRPr="00D02695" w:rsidRDefault="00B806FD" w:rsidP="00484B92">
      <w:pPr>
        <w:pStyle w:val="Heading2"/>
        <w:spacing w:after="240"/>
        <w:rPr>
          <w:rFonts w:ascii="Arial" w:hAnsi="Arial" w:cs="Arial"/>
          <w:color w:val="auto"/>
          <w:sz w:val="28"/>
          <w:szCs w:val="24"/>
        </w:rPr>
      </w:pPr>
      <w:r w:rsidRPr="00D02695">
        <w:rPr>
          <w:rFonts w:ascii="Arial" w:hAnsi="Arial" w:cs="Arial"/>
          <w:color w:val="auto"/>
          <w:sz w:val="28"/>
          <w:szCs w:val="24"/>
        </w:rPr>
        <w:t xml:space="preserve">Web developer </w:t>
      </w:r>
      <w:r w:rsidRPr="00D02695">
        <w:rPr>
          <w:rFonts w:ascii="Arial" w:hAnsi="Arial" w:cs="Arial"/>
          <w:color w:val="auto"/>
          <w:sz w:val="24"/>
          <w:szCs w:val="22"/>
        </w:rPr>
        <w:t>/ Alzahraa Company-Aleppo</w:t>
      </w:r>
    </w:p>
    <w:p w:rsidR="00972F64" w:rsidRPr="00652D66" w:rsidRDefault="00972F64" w:rsidP="00A6747F">
      <w:pPr>
        <w:pStyle w:val="HTMLPreformatted"/>
        <w:numPr>
          <w:ilvl w:val="0"/>
          <w:numId w:val="23"/>
        </w:numPr>
        <w:spacing w:line="276" w:lineRule="auto"/>
        <w:jc w:val="lowKashida"/>
        <w:rPr>
          <w:rStyle w:val="y2iqfc"/>
          <w:rFonts w:ascii="Arial" w:hAnsi="Arial" w:cs="Arial"/>
          <w:color w:val="111111" w:themeColor="text2"/>
          <w:sz w:val="18"/>
          <w:szCs w:val="18"/>
          <w:lang w:val="en"/>
        </w:rPr>
      </w:pPr>
      <w:r w:rsidRPr="00652D66">
        <w:rPr>
          <w:rStyle w:val="y2iqfc"/>
          <w:rFonts w:ascii="Arial" w:hAnsi="Arial" w:cs="Arial"/>
          <w:color w:val="111111" w:themeColor="text2"/>
          <w:sz w:val="18"/>
          <w:szCs w:val="18"/>
        </w:rPr>
        <w:t>E</w:t>
      </w:r>
      <w:r w:rsidRPr="00652D66">
        <w:rPr>
          <w:rStyle w:val="y2iqfc"/>
          <w:rFonts w:ascii="Arial" w:hAnsi="Arial" w:cs="Arial"/>
          <w:color w:val="111111" w:themeColor="text2"/>
          <w:sz w:val="18"/>
          <w:szCs w:val="18"/>
          <w:lang w:val="en"/>
        </w:rPr>
        <w:t>valuated new available</w:t>
      </w:r>
      <w:r w:rsidRPr="00652D66">
        <w:rPr>
          <w:rStyle w:val="y2iqfc"/>
          <w:rFonts w:ascii="Arial" w:hAnsi="Arial" w:cs="Arial"/>
          <w:color w:val="111111" w:themeColor="text2"/>
          <w:sz w:val="18"/>
          <w:szCs w:val="18"/>
          <w:rtl/>
          <w:lang w:val="en"/>
        </w:rPr>
        <w:t xml:space="preserve"> </w:t>
      </w:r>
      <w:r w:rsidR="001C08A0" w:rsidRPr="00652D66">
        <w:rPr>
          <w:rStyle w:val="y2iqfc"/>
          <w:rFonts w:ascii="Arial" w:hAnsi="Arial" w:cs="Arial"/>
          <w:color w:val="111111" w:themeColor="text2"/>
          <w:sz w:val="18"/>
          <w:szCs w:val="18"/>
          <w:lang w:val="en"/>
        </w:rPr>
        <w:t xml:space="preserve">+30 </w:t>
      </w:r>
      <w:r w:rsidRPr="00652D66">
        <w:rPr>
          <w:rStyle w:val="y2iqfc"/>
          <w:rFonts w:ascii="Arial" w:hAnsi="Arial" w:cs="Arial"/>
          <w:color w:val="111111" w:themeColor="text2"/>
          <w:sz w:val="18"/>
          <w:szCs w:val="18"/>
          <w:lang w:val="en"/>
        </w:rPr>
        <w:t>software technologies to help keep the services of the software department up-to-date</w:t>
      </w:r>
      <w:r w:rsidR="00352C8C" w:rsidRPr="00652D66">
        <w:rPr>
          <w:rStyle w:val="y2iqfc"/>
          <w:rFonts w:ascii="Arial" w:hAnsi="Arial" w:cs="Arial"/>
          <w:color w:val="111111" w:themeColor="text2"/>
          <w:sz w:val="18"/>
          <w:szCs w:val="18"/>
          <w:lang w:val="en"/>
        </w:rPr>
        <w:t>, driving a 60% increase in new leads</w:t>
      </w:r>
      <w:r w:rsidRPr="00652D66">
        <w:rPr>
          <w:rStyle w:val="y2iqfc"/>
          <w:rFonts w:ascii="Arial" w:hAnsi="Arial" w:cs="Arial"/>
          <w:color w:val="111111" w:themeColor="text2"/>
          <w:sz w:val="18"/>
          <w:szCs w:val="18"/>
          <w:rtl/>
          <w:lang w:val="en"/>
        </w:rPr>
        <w:t>.</w:t>
      </w:r>
    </w:p>
    <w:p w:rsidR="00B806FD" w:rsidRPr="00652D66" w:rsidRDefault="00B806FD" w:rsidP="009E6674">
      <w:pPr>
        <w:pStyle w:val="HTMLPreformatted"/>
        <w:numPr>
          <w:ilvl w:val="0"/>
          <w:numId w:val="23"/>
        </w:numPr>
        <w:spacing w:line="276" w:lineRule="auto"/>
        <w:jc w:val="lowKashida"/>
        <w:rPr>
          <w:rStyle w:val="y2iqfc"/>
          <w:rFonts w:ascii="Arial" w:hAnsi="Arial" w:cs="Arial"/>
          <w:color w:val="auto"/>
          <w:sz w:val="18"/>
          <w:szCs w:val="18"/>
          <w:rtl/>
          <w:lang w:val="en"/>
        </w:rPr>
      </w:pPr>
      <w:r w:rsidRPr="00652D66">
        <w:rPr>
          <w:rFonts w:ascii="Arial" w:hAnsi="Arial" w:cs="Arial"/>
          <w:color w:val="000000"/>
          <w:sz w:val="18"/>
          <w:szCs w:val="18"/>
        </w:rPr>
        <w:t>Established</w:t>
      </w:r>
      <w:r w:rsidRPr="00652D66">
        <w:rPr>
          <w:rFonts w:ascii="Arial" w:eastAsia="Open Sans" w:hAnsi="Arial" w:cs="Arial"/>
          <w:color w:val="auto"/>
          <w:sz w:val="18"/>
          <w:szCs w:val="18"/>
        </w:rPr>
        <w:t xml:space="preserve"> “</w:t>
      </w:r>
      <w:r w:rsidRPr="00652D66">
        <w:rPr>
          <w:rStyle w:val="y2iqfc"/>
          <w:rFonts w:ascii="Arial" w:hAnsi="Arial" w:cs="Arial"/>
          <w:color w:val="auto"/>
          <w:sz w:val="18"/>
          <w:szCs w:val="18"/>
          <w:lang w:val="en"/>
        </w:rPr>
        <w:t xml:space="preserve">Aleppo Water “, site </w:t>
      </w:r>
      <w:r w:rsidRPr="00652D66">
        <w:rPr>
          <w:rFonts w:ascii="Arial" w:eastAsia="Open Sans" w:hAnsi="Arial" w:cs="Arial"/>
          <w:color w:val="auto"/>
          <w:sz w:val="18"/>
          <w:szCs w:val="18"/>
        </w:rPr>
        <w:t>with risk management</w:t>
      </w:r>
      <w:r w:rsidRPr="00652D66">
        <w:rPr>
          <w:rStyle w:val="y2iqfc"/>
          <w:rFonts w:ascii="Arial" w:hAnsi="Arial" w:cs="Arial"/>
          <w:color w:val="auto"/>
          <w:sz w:val="18"/>
          <w:szCs w:val="18"/>
          <w:lang w:val="en"/>
        </w:rPr>
        <w:t xml:space="preserve"> </w:t>
      </w:r>
      <w:r w:rsidRPr="00652D66">
        <w:rPr>
          <w:rFonts w:ascii="Arial" w:eastAsia="Open Sans" w:hAnsi="Arial" w:cs="Arial"/>
          <w:color w:val="auto"/>
          <w:sz w:val="18"/>
          <w:szCs w:val="18"/>
        </w:rPr>
        <w:t>and fraud detection techniques</w:t>
      </w:r>
      <w:r w:rsidRPr="00652D66">
        <w:rPr>
          <w:rStyle w:val="y2iqfc"/>
          <w:rFonts w:ascii="Arial" w:hAnsi="Arial" w:cs="Arial"/>
          <w:color w:val="auto"/>
          <w:sz w:val="18"/>
          <w:szCs w:val="18"/>
          <w:lang w:val="en"/>
        </w:rPr>
        <w:t xml:space="preserve"> </w:t>
      </w:r>
      <w:r w:rsidRPr="00652D66">
        <w:rPr>
          <w:rFonts w:ascii="Arial" w:eastAsia="Open Sans" w:hAnsi="Arial" w:cs="Arial"/>
          <w:color w:val="auto"/>
          <w:sz w:val="18"/>
          <w:szCs w:val="18"/>
        </w:rPr>
        <w:t xml:space="preserve">that </w:t>
      </w:r>
      <w:r w:rsidR="00B40FD3" w:rsidRPr="00652D66">
        <w:rPr>
          <w:rFonts w:ascii="Arial" w:eastAsia="Open Sans" w:hAnsi="Arial" w:cs="Arial"/>
          <w:color w:val="auto"/>
          <w:sz w:val="18"/>
          <w:szCs w:val="18"/>
        </w:rPr>
        <w:t xml:space="preserve">facilitated </w:t>
      </w:r>
      <w:r w:rsidRPr="00652D66">
        <w:rPr>
          <w:rFonts w:ascii="Arial" w:eastAsia="Open Sans" w:hAnsi="Arial" w:cs="Arial"/>
          <w:color w:val="auto"/>
          <w:sz w:val="18"/>
          <w:szCs w:val="18"/>
        </w:rPr>
        <w:t>+1M users to pay their receipts safely to Aleppo water institute</w:t>
      </w:r>
      <w:r w:rsidRPr="00652D66">
        <w:rPr>
          <w:rStyle w:val="y2iqfc"/>
          <w:rFonts w:ascii="Arial" w:hAnsi="Arial" w:cs="Arial"/>
          <w:color w:val="auto"/>
          <w:sz w:val="18"/>
          <w:szCs w:val="18"/>
          <w:lang w:val="en"/>
        </w:rPr>
        <w:t>.</w:t>
      </w:r>
    </w:p>
    <w:p w:rsidR="00B806FD" w:rsidRPr="00652D66" w:rsidRDefault="00B806FD" w:rsidP="00F004F3">
      <w:pPr>
        <w:pStyle w:val="HTMLPreformatted"/>
        <w:numPr>
          <w:ilvl w:val="0"/>
          <w:numId w:val="23"/>
        </w:numPr>
        <w:spacing w:line="276" w:lineRule="auto"/>
        <w:rPr>
          <w:rStyle w:val="y2iqfc"/>
          <w:rFonts w:ascii="Arial" w:hAnsi="Arial" w:cs="Arial"/>
          <w:color w:val="2B2A22" w:themeColor="accent4" w:themeShade="80"/>
          <w:sz w:val="18"/>
          <w:szCs w:val="18"/>
          <w:lang w:val="en"/>
        </w:rPr>
      </w:pPr>
      <w:r w:rsidRPr="00652D66">
        <w:rPr>
          <w:rStyle w:val="y2iqfc"/>
          <w:rFonts w:ascii="Arial" w:hAnsi="Arial" w:cs="Arial"/>
          <w:color w:val="2B2A22" w:themeColor="accent4" w:themeShade="80"/>
          <w:sz w:val="18"/>
          <w:szCs w:val="18"/>
          <w:lang w:val="en"/>
        </w:rPr>
        <w:t>Develop</w:t>
      </w:r>
      <w:r w:rsidR="006B6289" w:rsidRPr="00652D66">
        <w:rPr>
          <w:rStyle w:val="y2iqfc"/>
          <w:rFonts w:ascii="Arial" w:hAnsi="Arial" w:cs="Arial"/>
          <w:color w:val="2B2A22" w:themeColor="accent4" w:themeShade="80"/>
          <w:sz w:val="18"/>
          <w:szCs w:val="18"/>
          <w:lang w:val="en"/>
        </w:rPr>
        <w:t>ed</w:t>
      </w:r>
      <w:r w:rsidR="000E6C28" w:rsidRPr="00652D66">
        <w:rPr>
          <w:rStyle w:val="y2iqfc"/>
          <w:rFonts w:ascii="Arial" w:hAnsi="Arial" w:cs="Arial"/>
          <w:color w:val="2B2A22" w:themeColor="accent4" w:themeShade="80"/>
          <w:sz w:val="18"/>
          <w:szCs w:val="18"/>
          <w:lang w:val="en"/>
        </w:rPr>
        <w:t xml:space="preserve">, </w:t>
      </w:r>
      <w:r w:rsidR="005E1C04" w:rsidRPr="00652D66">
        <w:rPr>
          <w:rStyle w:val="y2iqfc"/>
          <w:rFonts w:ascii="Arial" w:hAnsi="Arial" w:cs="Arial"/>
          <w:color w:val="2B2A22" w:themeColor="accent4" w:themeShade="80"/>
          <w:sz w:val="18"/>
          <w:szCs w:val="18"/>
          <w:lang w:val="en"/>
        </w:rPr>
        <w:t>automate</w:t>
      </w:r>
      <w:r w:rsidR="006B6289" w:rsidRPr="00652D66">
        <w:rPr>
          <w:rStyle w:val="y2iqfc"/>
          <w:rFonts w:ascii="Arial" w:hAnsi="Arial" w:cs="Arial"/>
          <w:color w:val="2B2A22" w:themeColor="accent4" w:themeShade="80"/>
          <w:sz w:val="18"/>
          <w:szCs w:val="18"/>
          <w:lang w:val="en"/>
        </w:rPr>
        <w:t>d</w:t>
      </w:r>
      <w:r w:rsidRPr="00652D66">
        <w:rPr>
          <w:rStyle w:val="y2iqfc"/>
          <w:rFonts w:ascii="Arial" w:hAnsi="Arial" w:cs="Arial"/>
          <w:color w:val="2B2A22" w:themeColor="accent4" w:themeShade="80"/>
          <w:sz w:val="18"/>
          <w:szCs w:val="18"/>
          <w:lang w:val="en"/>
        </w:rPr>
        <w:t xml:space="preserve"> and integrate</w:t>
      </w:r>
      <w:r w:rsidR="006B6289" w:rsidRPr="00652D66">
        <w:rPr>
          <w:rStyle w:val="y2iqfc"/>
          <w:rFonts w:ascii="Arial" w:hAnsi="Arial" w:cs="Arial"/>
          <w:color w:val="2B2A22" w:themeColor="accent4" w:themeShade="80"/>
          <w:sz w:val="18"/>
          <w:szCs w:val="18"/>
          <w:lang w:val="en"/>
        </w:rPr>
        <w:t>d</w:t>
      </w:r>
      <w:r w:rsidRPr="00652D66">
        <w:rPr>
          <w:rStyle w:val="y2iqfc"/>
          <w:rFonts w:ascii="Arial" w:hAnsi="Arial" w:cs="Arial"/>
          <w:color w:val="2B2A22" w:themeColor="accent4" w:themeShade="80"/>
          <w:sz w:val="18"/>
          <w:szCs w:val="18"/>
          <w:lang w:val="en"/>
        </w:rPr>
        <w:t xml:space="preserve"> +10 new modules and components in the .net C#/A</w:t>
      </w:r>
      <w:r w:rsidR="00F004F3" w:rsidRPr="00652D66">
        <w:rPr>
          <w:rStyle w:val="y2iqfc"/>
          <w:rFonts w:ascii="Arial" w:hAnsi="Arial" w:cs="Arial"/>
          <w:color w:val="2B2A22" w:themeColor="accent4" w:themeShade="80"/>
          <w:sz w:val="18"/>
          <w:szCs w:val="18"/>
          <w:lang w:val="en"/>
        </w:rPr>
        <w:t>SP web development environment, leading to a $0.5M increase in new business for the company</w:t>
      </w:r>
      <w:r w:rsidR="00484B92" w:rsidRPr="00652D66">
        <w:rPr>
          <w:rStyle w:val="y2iqfc"/>
          <w:rFonts w:ascii="Arial" w:hAnsi="Arial" w:cs="Arial"/>
          <w:color w:val="2B2A22" w:themeColor="accent4" w:themeShade="80"/>
          <w:sz w:val="18"/>
          <w:szCs w:val="18"/>
          <w:lang w:val="en"/>
        </w:rPr>
        <w:t>.</w:t>
      </w:r>
    </w:p>
    <w:p w:rsidR="00256117" w:rsidRPr="00652D66" w:rsidRDefault="00256117" w:rsidP="00256117">
      <w:pPr>
        <w:pStyle w:val="HTMLPreformatted"/>
        <w:numPr>
          <w:ilvl w:val="0"/>
          <w:numId w:val="23"/>
        </w:numPr>
        <w:spacing w:line="276" w:lineRule="auto"/>
        <w:rPr>
          <w:rStyle w:val="y2iqfc"/>
          <w:rFonts w:ascii="Arial" w:hAnsi="Arial" w:cs="Arial"/>
          <w:color w:val="2B2A22" w:themeColor="accent4" w:themeShade="80"/>
          <w:sz w:val="18"/>
          <w:szCs w:val="18"/>
          <w:lang w:val="en"/>
        </w:rPr>
      </w:pPr>
      <w:r w:rsidRPr="00652D66">
        <w:rPr>
          <w:rStyle w:val="y2iqfc"/>
          <w:rFonts w:ascii="Arial" w:hAnsi="Arial" w:cs="Arial"/>
          <w:color w:val="2B2A22" w:themeColor="accent4" w:themeShade="80"/>
          <w:sz w:val="18"/>
          <w:szCs w:val="18"/>
          <w:lang w:val="en"/>
        </w:rPr>
        <w:t>Led full redesign of website with findings from customer segmentation and competitive research, increasing website leads by 200%</w:t>
      </w:r>
      <w:r w:rsidR="00484B92" w:rsidRPr="00652D66">
        <w:rPr>
          <w:rStyle w:val="y2iqfc"/>
          <w:rFonts w:ascii="Arial" w:hAnsi="Arial" w:cs="Arial"/>
          <w:color w:val="2B2A22" w:themeColor="accent4" w:themeShade="80"/>
          <w:sz w:val="18"/>
          <w:szCs w:val="18"/>
          <w:lang w:val="en"/>
        </w:rPr>
        <w:t>.</w:t>
      </w:r>
    </w:p>
    <w:p w:rsidR="00356AE9" w:rsidRPr="00652D66" w:rsidRDefault="00356AE9" w:rsidP="00356AE9">
      <w:pPr>
        <w:pStyle w:val="HTMLPreformatted"/>
        <w:numPr>
          <w:ilvl w:val="0"/>
          <w:numId w:val="23"/>
        </w:numPr>
        <w:spacing w:line="276" w:lineRule="auto"/>
        <w:rPr>
          <w:rStyle w:val="y2iqfc"/>
          <w:rFonts w:ascii="Arial" w:hAnsi="Arial" w:cs="Arial"/>
          <w:color w:val="2B2A22" w:themeColor="accent4" w:themeShade="80"/>
          <w:sz w:val="18"/>
          <w:szCs w:val="18"/>
          <w:lang w:val="en"/>
        </w:rPr>
      </w:pPr>
      <w:r w:rsidRPr="00652D66">
        <w:rPr>
          <w:rStyle w:val="y2iqfc"/>
          <w:rFonts w:ascii="Arial" w:hAnsi="Arial" w:cs="Arial"/>
          <w:color w:val="2B2A22" w:themeColor="accent4" w:themeShade="80"/>
          <w:sz w:val="18"/>
          <w:szCs w:val="18"/>
          <w:lang w:val="en"/>
        </w:rPr>
        <w:t>Acted as key contact for issue resolution and customer advocacy, reducing issues and complaints by over 45%.</w:t>
      </w:r>
    </w:p>
    <w:p w:rsidR="00B806FD" w:rsidRPr="00652D66" w:rsidRDefault="00B806FD" w:rsidP="007A7865">
      <w:pPr>
        <w:pStyle w:val="HTMLPreformatted"/>
        <w:numPr>
          <w:ilvl w:val="0"/>
          <w:numId w:val="23"/>
        </w:numPr>
        <w:spacing w:line="276" w:lineRule="auto"/>
        <w:jc w:val="lowKashida"/>
        <w:rPr>
          <w:rFonts w:ascii="Arial" w:hAnsi="Arial" w:cs="Arial"/>
          <w:color w:val="auto"/>
          <w:sz w:val="18"/>
          <w:szCs w:val="18"/>
          <w:lang w:val="en"/>
        </w:rPr>
      </w:pPr>
      <w:r w:rsidRPr="00652D66">
        <w:rPr>
          <w:rFonts w:ascii="Arial" w:eastAsia="Open Sans" w:hAnsi="Arial" w:cs="Arial"/>
          <w:b/>
          <w:bCs/>
          <w:color w:val="auto"/>
          <w:sz w:val="18"/>
          <w:szCs w:val="18"/>
        </w:rPr>
        <w:t>Development tools:</w:t>
      </w:r>
      <w:r w:rsidRPr="00652D66">
        <w:rPr>
          <w:rFonts w:ascii="Arial" w:eastAsia="Open Sans" w:hAnsi="Arial" w:cs="Arial"/>
          <w:color w:val="auto"/>
          <w:sz w:val="18"/>
          <w:szCs w:val="18"/>
        </w:rPr>
        <w:t xml:space="preserve"> Asp MVC .net, Visual </w:t>
      </w:r>
      <w:r w:rsidR="007A7865" w:rsidRPr="00652D66">
        <w:rPr>
          <w:rFonts w:ascii="Arial" w:eastAsia="Open Sans" w:hAnsi="Arial" w:cs="Arial"/>
          <w:color w:val="auto"/>
          <w:sz w:val="18"/>
          <w:szCs w:val="18"/>
        </w:rPr>
        <w:t>Studio, C#, Telerik components</w:t>
      </w:r>
      <w:r w:rsidRPr="00652D66">
        <w:rPr>
          <w:rFonts w:ascii="Arial" w:eastAsia="Open Sans" w:hAnsi="Arial" w:cs="Arial"/>
          <w:color w:val="auto"/>
          <w:sz w:val="18"/>
          <w:szCs w:val="18"/>
        </w:rPr>
        <w:t>, SQL server, MySQL, Oracle,</w:t>
      </w:r>
      <w:r w:rsidRPr="00652D66">
        <w:rPr>
          <w:rFonts w:ascii="Arial" w:eastAsia="Open Sans" w:hAnsi="Arial" w:cs="Arial"/>
          <w:sz w:val="18"/>
          <w:szCs w:val="18"/>
        </w:rPr>
        <w:t xml:space="preserve"> </w:t>
      </w:r>
      <w:r w:rsidRPr="00652D66">
        <w:rPr>
          <w:rFonts w:ascii="Arial" w:eastAsia="Open Sans" w:hAnsi="Arial" w:cs="Arial"/>
          <w:color w:val="111111" w:themeColor="text2"/>
          <w:sz w:val="18"/>
          <w:szCs w:val="18"/>
        </w:rPr>
        <w:t xml:space="preserve">MVP, MVVM, </w:t>
      </w:r>
      <w:r w:rsidRPr="00652D66">
        <w:rPr>
          <w:rFonts w:ascii="Arial" w:eastAsia="Open Sans" w:hAnsi="Arial" w:cs="Arial"/>
          <w:color w:val="auto"/>
          <w:sz w:val="18"/>
          <w:szCs w:val="18"/>
        </w:rPr>
        <w:t>Jira, and VMware.</w:t>
      </w:r>
    </w:p>
    <w:p w:rsidR="00B806FD" w:rsidRPr="00DE67C1" w:rsidRDefault="00DA5B91" w:rsidP="009E6674">
      <w:pPr>
        <w:pStyle w:val="Heading3"/>
        <w:spacing w:before="240"/>
        <w:rPr>
          <w:rFonts w:ascii="Arial" w:hAnsi="Arial" w:cs="Arial"/>
        </w:rPr>
      </w:pPr>
      <w:r>
        <w:rPr>
          <w:rFonts w:ascii="Arial" w:hAnsi="Arial" w:cs="Arial"/>
        </w:rPr>
        <w:t>2017-</w:t>
      </w:r>
      <w:r w:rsidR="00B806FD" w:rsidRPr="00DE67C1">
        <w:rPr>
          <w:rFonts w:ascii="Arial" w:hAnsi="Arial" w:cs="Arial"/>
        </w:rPr>
        <w:t>2018</w:t>
      </w:r>
    </w:p>
    <w:p w:rsidR="00B806FD" w:rsidRPr="00D02695" w:rsidRDefault="00B806FD" w:rsidP="00A32860">
      <w:pPr>
        <w:pStyle w:val="Heading2"/>
        <w:spacing w:after="240"/>
        <w:rPr>
          <w:rFonts w:ascii="Arial" w:hAnsi="Arial" w:cs="Arial"/>
          <w:color w:val="auto"/>
          <w:sz w:val="28"/>
          <w:szCs w:val="24"/>
        </w:rPr>
      </w:pPr>
      <w:r w:rsidRPr="00D02695">
        <w:rPr>
          <w:rFonts w:ascii="Arial" w:hAnsi="Arial" w:cs="Arial"/>
          <w:color w:val="auto"/>
          <w:sz w:val="28"/>
          <w:szCs w:val="24"/>
        </w:rPr>
        <w:t xml:space="preserve">Web developer </w:t>
      </w:r>
      <w:r w:rsidRPr="00D02695">
        <w:rPr>
          <w:rFonts w:ascii="Arial" w:hAnsi="Arial" w:cs="Arial"/>
          <w:color w:val="auto"/>
          <w:sz w:val="24"/>
          <w:szCs w:val="22"/>
        </w:rPr>
        <w:t xml:space="preserve">/ Automata </w:t>
      </w:r>
      <w:r w:rsidR="00666025" w:rsidRPr="00D02695">
        <w:rPr>
          <w:rFonts w:ascii="Arial" w:hAnsi="Arial" w:cs="Arial"/>
          <w:color w:val="auto"/>
          <w:sz w:val="24"/>
          <w:szCs w:val="22"/>
        </w:rPr>
        <w:t>Group</w:t>
      </w:r>
      <w:r w:rsidRPr="00D02695">
        <w:rPr>
          <w:rFonts w:ascii="Arial" w:hAnsi="Arial" w:cs="Arial"/>
          <w:color w:val="auto"/>
          <w:sz w:val="24"/>
          <w:szCs w:val="22"/>
        </w:rPr>
        <w:t>-Aleppo</w:t>
      </w:r>
    </w:p>
    <w:p w:rsidR="00B806FD" w:rsidRPr="00652D66" w:rsidRDefault="00B806FD" w:rsidP="00D107A2">
      <w:pPr>
        <w:pStyle w:val="HTMLPreformatted"/>
        <w:numPr>
          <w:ilvl w:val="0"/>
          <w:numId w:val="23"/>
        </w:numPr>
        <w:spacing w:line="276" w:lineRule="auto"/>
        <w:jc w:val="lowKashida"/>
        <w:rPr>
          <w:rStyle w:val="y2iqfc"/>
          <w:rFonts w:ascii="Arial" w:hAnsi="Arial" w:cs="Arial"/>
          <w:color w:val="202124"/>
          <w:sz w:val="18"/>
          <w:szCs w:val="18"/>
          <w:lang w:val="en"/>
        </w:rPr>
      </w:pPr>
      <w:r w:rsidRPr="00652D66">
        <w:rPr>
          <w:rStyle w:val="y2iqfc"/>
          <w:rFonts w:ascii="Arial" w:hAnsi="Arial" w:cs="Arial"/>
          <w:color w:val="202124"/>
          <w:sz w:val="18"/>
          <w:szCs w:val="18"/>
        </w:rPr>
        <w:t>Expansion and preparation</w:t>
      </w:r>
      <w:r w:rsidRPr="00652D66">
        <w:rPr>
          <w:rStyle w:val="y2iqfc"/>
          <w:rFonts w:ascii="Arial" w:hAnsi="Arial" w:cs="Arial"/>
          <w:color w:val="202124"/>
          <w:sz w:val="18"/>
          <w:szCs w:val="18"/>
          <w:lang w:val="en"/>
        </w:rPr>
        <w:t>: computer software and hardware installation +75 operation, web design, +10 mobile applications Android and +2 e-commerce web development.</w:t>
      </w:r>
    </w:p>
    <w:p w:rsidR="00B806FD" w:rsidRPr="00652D66" w:rsidRDefault="00AA0F29" w:rsidP="00D107A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76" w:lineRule="auto"/>
        <w:jc w:val="lowKashida"/>
        <w:rPr>
          <w:rFonts w:ascii="Arial" w:hAnsi="Arial" w:cs="Arial"/>
          <w:color w:val="111111" w:themeColor="text2"/>
          <w:sz w:val="18"/>
          <w:szCs w:val="18"/>
        </w:rPr>
      </w:pPr>
      <w:r w:rsidRPr="00652D66">
        <w:rPr>
          <w:rFonts w:ascii="Arial" w:hAnsi="Arial" w:cs="Arial"/>
          <w:color w:val="111111" w:themeColor="text2"/>
          <w:sz w:val="18"/>
          <w:szCs w:val="18"/>
          <w:lang w:val="en"/>
        </w:rPr>
        <w:t xml:space="preserve">Volunteered and </w:t>
      </w:r>
      <w:r w:rsidRPr="00652D66">
        <w:rPr>
          <w:rFonts w:ascii="Arial" w:hAnsi="Arial" w:cs="Arial"/>
          <w:color w:val="111111" w:themeColor="text2"/>
          <w:sz w:val="18"/>
          <w:szCs w:val="18"/>
        </w:rPr>
        <w:t>t</w:t>
      </w:r>
      <w:r w:rsidR="00B806FD" w:rsidRPr="00652D66">
        <w:rPr>
          <w:rFonts w:ascii="Arial" w:hAnsi="Arial" w:cs="Arial"/>
          <w:color w:val="111111" w:themeColor="text2"/>
          <w:sz w:val="18"/>
          <w:szCs w:val="18"/>
        </w:rPr>
        <w:t>ested sites in browsers and devices to ensure cross-browser compatibility and mobile responsiveness.</w:t>
      </w:r>
    </w:p>
    <w:p w:rsidR="00F729D1" w:rsidRPr="00652D66" w:rsidRDefault="00FB727F" w:rsidP="00D107A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owKashida"/>
        <w:rPr>
          <w:rFonts w:ascii="Arial" w:eastAsia="Open Sans" w:hAnsi="Arial" w:cs="Arial"/>
          <w:color w:val="auto"/>
          <w:sz w:val="18"/>
          <w:szCs w:val="18"/>
        </w:rPr>
      </w:pPr>
      <w:r w:rsidRPr="00652D66">
        <w:rPr>
          <w:rFonts w:ascii="Arial" w:eastAsia="Open Sans" w:hAnsi="Arial" w:cs="Arial"/>
          <w:color w:val="auto"/>
          <w:sz w:val="18"/>
          <w:szCs w:val="18"/>
        </w:rPr>
        <w:t>Partnered</w:t>
      </w:r>
      <w:r w:rsidR="00F729D1" w:rsidRPr="00652D66">
        <w:rPr>
          <w:rFonts w:ascii="Arial" w:eastAsia="Open Sans" w:hAnsi="Arial" w:cs="Arial"/>
          <w:color w:val="auto"/>
          <w:sz w:val="18"/>
          <w:szCs w:val="18"/>
        </w:rPr>
        <w:t xml:space="preserve"> and collaborated in analysis, des</w:t>
      </w:r>
      <w:r w:rsidR="00256117" w:rsidRPr="00652D66">
        <w:rPr>
          <w:rFonts w:ascii="Arial" w:eastAsia="Open Sans" w:hAnsi="Arial" w:cs="Arial"/>
          <w:color w:val="auto"/>
          <w:sz w:val="18"/>
          <w:szCs w:val="18"/>
        </w:rPr>
        <w:t>ign and requirements validation; increased average apps engagement time by 2x, 30% decrease in drop off rate, and 3x shares on social media.</w:t>
      </w:r>
    </w:p>
    <w:p w:rsidR="00F729D1" w:rsidRPr="00652D66" w:rsidRDefault="00256117" w:rsidP="00D107A2">
      <w:pPr>
        <w:pStyle w:val="HTMLPreformatted"/>
        <w:numPr>
          <w:ilvl w:val="0"/>
          <w:numId w:val="37"/>
        </w:numPr>
        <w:spacing w:line="276" w:lineRule="auto"/>
        <w:jc w:val="lowKashida"/>
        <w:rPr>
          <w:rFonts w:ascii="Arial" w:hAnsi="Arial" w:cs="Arial"/>
          <w:color w:val="2B2A22" w:themeColor="accent4" w:themeShade="80"/>
          <w:sz w:val="18"/>
          <w:szCs w:val="18"/>
          <w:lang w:val="en"/>
        </w:rPr>
      </w:pPr>
      <w:r w:rsidRPr="00652D66">
        <w:rPr>
          <w:rFonts w:ascii="Arial" w:hAnsi="Arial" w:cs="Arial"/>
          <w:color w:val="2B2A22" w:themeColor="accent4" w:themeShade="80"/>
          <w:sz w:val="18"/>
          <w:szCs w:val="18"/>
          <w:shd w:val="clear" w:color="auto" w:fill="FFFFFF"/>
        </w:rPr>
        <w:t>Launched to successfully complete more than 10 projects achieving an 80% reduction in the preparation time of them.</w:t>
      </w:r>
    </w:p>
    <w:p w:rsidR="00B806FD" w:rsidRPr="00652D66" w:rsidRDefault="00B806FD" w:rsidP="00D107A2">
      <w:pPr>
        <w:pStyle w:val="HTMLPreformatted"/>
        <w:numPr>
          <w:ilvl w:val="0"/>
          <w:numId w:val="23"/>
        </w:numPr>
        <w:spacing w:line="276" w:lineRule="auto"/>
        <w:jc w:val="lowKashida"/>
        <w:rPr>
          <w:rFonts w:ascii="Arial" w:hAnsi="Arial" w:cs="Arial"/>
          <w:color w:val="auto"/>
          <w:sz w:val="18"/>
          <w:szCs w:val="18"/>
          <w:lang w:val="en"/>
        </w:rPr>
      </w:pPr>
      <w:r w:rsidRPr="00652D66">
        <w:rPr>
          <w:rFonts w:ascii="Arial" w:eastAsia="Open Sans" w:hAnsi="Arial" w:cs="Arial"/>
          <w:b/>
          <w:bCs/>
          <w:color w:val="auto"/>
          <w:sz w:val="18"/>
          <w:szCs w:val="18"/>
        </w:rPr>
        <w:t>Development tools:</w:t>
      </w:r>
      <w:r w:rsidR="00666025" w:rsidRPr="00652D66">
        <w:rPr>
          <w:rFonts w:ascii="Arial" w:eastAsia="Open Sans" w:hAnsi="Arial" w:cs="Arial"/>
          <w:color w:val="auto"/>
          <w:sz w:val="18"/>
          <w:szCs w:val="18"/>
        </w:rPr>
        <w:t xml:space="preserve"> Visual Studio</w:t>
      </w:r>
      <w:r w:rsidR="002A2499" w:rsidRPr="00652D66">
        <w:rPr>
          <w:rFonts w:ascii="Arial" w:eastAsia="Open Sans" w:hAnsi="Arial" w:cs="Arial"/>
          <w:color w:val="auto"/>
          <w:sz w:val="18"/>
          <w:szCs w:val="18"/>
        </w:rPr>
        <w:t xml:space="preserve"> </w:t>
      </w:r>
      <w:r w:rsidR="00424BAA" w:rsidRPr="00652D66">
        <w:rPr>
          <w:rFonts w:ascii="Arial" w:eastAsia="Open Sans" w:hAnsi="Arial" w:cs="Arial"/>
          <w:color w:val="auto"/>
          <w:sz w:val="18"/>
          <w:szCs w:val="18"/>
        </w:rPr>
        <w:t xml:space="preserve">and </w:t>
      </w:r>
      <w:r w:rsidR="00424BAA" w:rsidRPr="00652D66">
        <w:rPr>
          <w:rFonts w:ascii="Arial" w:eastAsia="Open Sans" w:hAnsi="Arial" w:cs="Arial"/>
          <w:color w:val="111111" w:themeColor="text2"/>
          <w:sz w:val="18"/>
          <w:szCs w:val="18"/>
        </w:rPr>
        <w:t>Real time</w:t>
      </w:r>
      <w:r w:rsidRPr="00652D66">
        <w:rPr>
          <w:rFonts w:ascii="Arial" w:eastAsia="Open Sans" w:hAnsi="Arial" w:cs="Arial"/>
          <w:color w:val="auto"/>
          <w:sz w:val="18"/>
          <w:szCs w:val="18"/>
        </w:rPr>
        <w:t>.</w:t>
      </w:r>
    </w:p>
    <w:p w:rsidR="00B806FD" w:rsidRPr="00DE67C1" w:rsidRDefault="00B806FD" w:rsidP="007A72A4">
      <w:pPr>
        <w:pStyle w:val="Heading3"/>
        <w:rPr>
          <w:rFonts w:ascii="Arial" w:hAnsi="Arial" w:cs="Arial"/>
          <w:lang w:val="en"/>
        </w:rPr>
      </w:pPr>
    </w:p>
    <w:p w:rsidR="0070446B" w:rsidRPr="00DE67C1" w:rsidRDefault="00B806FD" w:rsidP="009E6674">
      <w:pPr>
        <w:pStyle w:val="Heading3"/>
        <w:spacing w:before="240"/>
        <w:rPr>
          <w:rFonts w:ascii="Arial" w:hAnsi="Arial" w:cs="Arial"/>
        </w:rPr>
      </w:pPr>
      <w:r w:rsidRPr="00DE67C1">
        <w:rPr>
          <w:rFonts w:ascii="Arial" w:hAnsi="Arial" w:cs="Arial"/>
        </w:rPr>
        <w:t>2015</w:t>
      </w:r>
      <w:r w:rsidR="00DA5B91">
        <w:rPr>
          <w:rFonts w:ascii="Arial" w:hAnsi="Arial" w:cs="Arial"/>
        </w:rPr>
        <w:t>-</w:t>
      </w:r>
      <w:r w:rsidR="0070446B" w:rsidRPr="00DE67C1">
        <w:rPr>
          <w:rFonts w:ascii="Arial" w:hAnsi="Arial" w:cs="Arial"/>
        </w:rPr>
        <w:t>2</w:t>
      </w:r>
      <w:r w:rsidR="007A72A4" w:rsidRPr="00DE67C1">
        <w:rPr>
          <w:rFonts w:ascii="Arial" w:hAnsi="Arial" w:cs="Arial"/>
        </w:rPr>
        <w:t>017</w:t>
      </w:r>
    </w:p>
    <w:p w:rsidR="0070446B" w:rsidRPr="00D02695" w:rsidRDefault="0070446B" w:rsidP="00A32860">
      <w:pPr>
        <w:pStyle w:val="Heading2"/>
        <w:spacing w:after="240"/>
        <w:rPr>
          <w:rFonts w:ascii="Arial" w:hAnsi="Arial" w:cs="Arial"/>
          <w:color w:val="auto"/>
          <w:sz w:val="24"/>
          <w:szCs w:val="24"/>
        </w:rPr>
      </w:pPr>
      <w:r w:rsidRPr="00D02695">
        <w:rPr>
          <w:rFonts w:ascii="Arial" w:hAnsi="Arial" w:cs="Arial"/>
          <w:color w:val="auto"/>
          <w:sz w:val="28"/>
          <w:szCs w:val="28"/>
        </w:rPr>
        <w:t>Android developer</w:t>
      </w:r>
      <w:r w:rsidRPr="00D02695">
        <w:rPr>
          <w:rFonts w:ascii="Arial" w:hAnsi="Arial" w:cs="Arial"/>
          <w:color w:val="auto"/>
          <w:sz w:val="24"/>
          <w:szCs w:val="24"/>
        </w:rPr>
        <w:t>/ freelance – Aleppo</w:t>
      </w:r>
    </w:p>
    <w:p w:rsidR="007A72A4" w:rsidRPr="00652D66" w:rsidRDefault="007A72A4" w:rsidP="00D107A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owKashida"/>
        <w:rPr>
          <w:rFonts w:ascii="Arial" w:eastAsia="Open Sans" w:hAnsi="Arial" w:cs="Arial"/>
          <w:color w:val="111111" w:themeColor="text2"/>
          <w:sz w:val="18"/>
          <w:szCs w:val="18"/>
        </w:rPr>
      </w:pPr>
      <w:r w:rsidRPr="00652D66">
        <w:rPr>
          <w:rFonts w:ascii="Arial" w:eastAsia="Open Sans" w:hAnsi="Arial" w:cs="Arial"/>
          <w:color w:val="111111" w:themeColor="text2"/>
          <w:sz w:val="18"/>
          <w:szCs w:val="18"/>
        </w:rPr>
        <w:t>Built a notepad app called “your plans” using best practices met</w:t>
      </w:r>
      <w:r w:rsidR="00396FAB" w:rsidRPr="00652D66">
        <w:rPr>
          <w:rFonts w:ascii="Arial" w:eastAsia="Open Sans" w:hAnsi="Arial" w:cs="Arial"/>
          <w:color w:val="111111" w:themeColor="text2"/>
          <w:sz w:val="18"/>
          <w:szCs w:val="18"/>
        </w:rPr>
        <w:t xml:space="preserve">hods in uploading photos with </w:t>
      </w:r>
      <w:r w:rsidR="004B2EFF" w:rsidRPr="00652D66">
        <w:rPr>
          <w:rFonts w:ascii="Arial" w:eastAsia="Open Sans" w:hAnsi="Arial" w:cs="Arial"/>
          <w:color w:val="111111" w:themeColor="text2"/>
          <w:sz w:val="18"/>
          <w:szCs w:val="18"/>
        </w:rPr>
        <w:t>other services such as texts</w:t>
      </w:r>
      <w:r w:rsidR="000D276F" w:rsidRPr="00652D66">
        <w:rPr>
          <w:rFonts w:ascii="Arial" w:eastAsia="Open Sans" w:hAnsi="Arial" w:cs="Arial"/>
          <w:color w:val="111111" w:themeColor="text2"/>
          <w:sz w:val="18"/>
          <w:szCs w:val="18"/>
        </w:rPr>
        <w:t xml:space="preserve">, </w:t>
      </w:r>
      <w:r w:rsidR="004B2EFF" w:rsidRPr="00652D66">
        <w:rPr>
          <w:rFonts w:ascii="Arial" w:eastAsia="Open Sans" w:hAnsi="Arial" w:cs="Arial"/>
          <w:color w:val="111111" w:themeColor="text2"/>
          <w:sz w:val="18"/>
          <w:szCs w:val="18"/>
        </w:rPr>
        <w:t>allowed me to get a job later.</w:t>
      </w:r>
    </w:p>
    <w:p w:rsidR="009E6674" w:rsidRDefault="00435AE6" w:rsidP="00D107A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owKashida"/>
        <w:rPr>
          <w:rFonts w:ascii="Arial" w:eastAsia="Open Sans" w:hAnsi="Arial" w:cs="Arial"/>
          <w:color w:val="111111" w:themeColor="text2"/>
          <w:sz w:val="18"/>
          <w:szCs w:val="18"/>
        </w:rPr>
      </w:pPr>
      <w:r w:rsidRPr="00652D66">
        <w:rPr>
          <w:rFonts w:ascii="Arial" w:eastAsia="Open Sans" w:hAnsi="Arial" w:cs="Arial"/>
          <w:color w:val="111111" w:themeColor="text2"/>
          <w:sz w:val="18"/>
          <w:szCs w:val="18"/>
        </w:rPr>
        <w:t>Originated new</w:t>
      </w:r>
      <w:r w:rsidR="007A72A4" w:rsidRPr="00652D66">
        <w:rPr>
          <w:rFonts w:ascii="Arial" w:eastAsia="Open Sans" w:hAnsi="Arial" w:cs="Arial"/>
          <w:color w:val="111111" w:themeColor="text2"/>
          <w:sz w:val="18"/>
          <w:szCs w:val="18"/>
        </w:rPr>
        <w:t xml:space="preserve"> architectures in Native Android</w:t>
      </w:r>
      <w:r w:rsidR="00B806FD" w:rsidRPr="00652D66">
        <w:rPr>
          <w:rFonts w:ascii="Arial" w:eastAsia="Open Sans" w:hAnsi="Arial" w:cs="Arial"/>
          <w:color w:val="111111" w:themeColor="text2"/>
          <w:sz w:val="18"/>
          <w:szCs w:val="18"/>
        </w:rPr>
        <w:t xml:space="preserve"> using clean code techniques</w:t>
      </w:r>
      <w:r w:rsidR="007A72A4" w:rsidRPr="00652D66">
        <w:rPr>
          <w:rFonts w:ascii="Arial" w:eastAsia="Open Sans" w:hAnsi="Arial" w:cs="Arial"/>
          <w:color w:val="111111" w:themeColor="text2"/>
          <w:sz w:val="18"/>
          <w:szCs w:val="18"/>
        </w:rPr>
        <w:t xml:space="preserve"> </w:t>
      </w:r>
      <w:r w:rsidR="00DF519F" w:rsidRPr="00652D66">
        <w:rPr>
          <w:rFonts w:ascii="Arial" w:eastAsia="Open Sans" w:hAnsi="Arial" w:cs="Arial"/>
          <w:color w:val="111111" w:themeColor="text2"/>
          <w:sz w:val="18"/>
          <w:szCs w:val="18"/>
        </w:rPr>
        <w:t>that were used in +10 projects which led to a 2</w:t>
      </w:r>
      <w:r w:rsidR="007A72A4" w:rsidRPr="00652D66">
        <w:rPr>
          <w:rFonts w:ascii="Arial" w:eastAsia="Open Sans" w:hAnsi="Arial" w:cs="Arial"/>
          <w:color w:val="111111" w:themeColor="text2"/>
          <w:sz w:val="18"/>
          <w:szCs w:val="18"/>
        </w:rPr>
        <w:t>0% increase in productivity.</w:t>
      </w:r>
    </w:p>
    <w:p w:rsidR="009F623C" w:rsidRPr="00DE67C1" w:rsidRDefault="009F623C" w:rsidP="009E6674">
      <w:pPr>
        <w:pStyle w:val="Heading2"/>
        <w:spacing w:after="0"/>
        <w:rPr>
          <w:rFonts w:ascii="Arial" w:hAnsi="Arial" w:cs="Arial"/>
          <w:color w:val="auto"/>
          <w:sz w:val="18"/>
          <w:szCs w:val="16"/>
        </w:rPr>
      </w:pPr>
    </w:p>
    <w:p w:rsidR="009F623C" w:rsidRPr="00DE67C1" w:rsidRDefault="00DA183B" w:rsidP="009E6674">
      <w:pPr>
        <w:pStyle w:val="Heading1"/>
        <w:spacing w:before="0"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  <w:iCs/>
            <w:color w:val="595959" w:themeColor="text1" w:themeTint="A6"/>
          </w:rPr>
          <w:alias w:val="Skills:"/>
          <w:tag w:val="Skills:"/>
          <w:id w:val="-194159704"/>
          <w:placeholder>
            <w:docPart w:val="F1A4069DAED540469079F5AF525123DE"/>
          </w:placeholder>
          <w:temporary/>
          <w:showingPlcHdr/>
          <w15:appearance w15:val="hidden"/>
        </w:sdtPr>
        <w:sdtEndPr>
          <w:rPr>
            <w:iCs w:val="0"/>
            <w:color w:val="262626" w:themeColor="text1" w:themeTint="D9"/>
          </w:rPr>
        </w:sdtEndPr>
        <w:sdtContent>
          <w:r w:rsidR="009F623C" w:rsidRPr="00DE67C1">
            <w:rPr>
              <w:rFonts w:ascii="Arial" w:hAnsi="Arial" w:cs="Arial"/>
              <w:color w:val="FF0000"/>
              <w:szCs w:val="36"/>
            </w:rPr>
            <w:t>Skills</w:t>
          </w:r>
        </w:sdtContent>
      </w:sdt>
    </w:p>
    <w:p w:rsidR="009F5A94" w:rsidRPr="00652D66" w:rsidRDefault="009F623C" w:rsidP="00D107A2">
      <w:pPr>
        <w:pStyle w:val="ListBullet"/>
        <w:numPr>
          <w:ilvl w:val="0"/>
          <w:numId w:val="48"/>
        </w:numPr>
        <w:spacing w:line="276" w:lineRule="auto"/>
        <w:jc w:val="lowKashida"/>
        <w:rPr>
          <w:rFonts w:ascii="Arial" w:hAnsi="Arial" w:cs="Arial"/>
          <w:color w:val="111111" w:themeColor="text2"/>
          <w:sz w:val="18"/>
          <w:szCs w:val="18"/>
        </w:rPr>
      </w:pPr>
      <w:r w:rsidRPr="00652D66">
        <w:rPr>
          <w:rFonts w:ascii="Arial" w:hAnsi="Arial" w:cs="Arial"/>
          <w:color w:val="111111" w:themeColor="text2"/>
          <w:sz w:val="18"/>
          <w:szCs w:val="18"/>
        </w:rPr>
        <w:t>P</w:t>
      </w:r>
      <w:r w:rsidR="00A90631" w:rsidRPr="00652D66">
        <w:rPr>
          <w:rFonts w:ascii="Arial" w:hAnsi="Arial" w:cs="Arial"/>
          <w:color w:val="111111" w:themeColor="text2"/>
          <w:sz w:val="18"/>
          <w:szCs w:val="18"/>
        </w:rPr>
        <w:t>hp/laravel,</w:t>
      </w:r>
      <w:r w:rsidRPr="00652D66">
        <w:rPr>
          <w:rFonts w:ascii="Arial" w:hAnsi="Arial" w:cs="Arial"/>
          <w:color w:val="111111" w:themeColor="text2"/>
          <w:sz w:val="18"/>
          <w:szCs w:val="18"/>
        </w:rPr>
        <w:t xml:space="preserve"> C#/Asp.net</w:t>
      </w:r>
      <w:r w:rsidR="00852121" w:rsidRPr="00652D66">
        <w:rPr>
          <w:rFonts w:ascii="Arial" w:hAnsi="Arial" w:cs="Arial"/>
          <w:color w:val="111111" w:themeColor="text2"/>
          <w:sz w:val="18"/>
          <w:szCs w:val="18"/>
        </w:rPr>
        <w:t>, HTML</w:t>
      </w:r>
      <w:r w:rsidR="00F73182">
        <w:rPr>
          <w:rFonts w:ascii="Arial" w:hAnsi="Arial" w:cs="Arial"/>
          <w:color w:val="111111" w:themeColor="text2"/>
          <w:sz w:val="18"/>
          <w:szCs w:val="18"/>
        </w:rPr>
        <w:t>5, CSS3</w:t>
      </w:r>
      <w:r w:rsidR="00A90631" w:rsidRPr="00652D66">
        <w:rPr>
          <w:rFonts w:ascii="Arial" w:hAnsi="Arial" w:cs="Arial"/>
          <w:color w:val="111111" w:themeColor="text2"/>
          <w:sz w:val="18"/>
          <w:szCs w:val="18"/>
        </w:rPr>
        <w:t>, jQuery,</w:t>
      </w:r>
      <w:r w:rsidR="00852121" w:rsidRPr="00652D66">
        <w:rPr>
          <w:rFonts w:ascii="Arial" w:hAnsi="Arial" w:cs="Arial"/>
          <w:color w:val="111111" w:themeColor="text2"/>
          <w:sz w:val="18"/>
          <w:szCs w:val="18"/>
        </w:rPr>
        <w:t xml:space="preserve"> Bootstrap, </w:t>
      </w:r>
      <w:r w:rsidR="00110161" w:rsidRPr="00652D66">
        <w:rPr>
          <w:rFonts w:ascii="Arial" w:hAnsi="Arial" w:cs="Arial"/>
          <w:color w:val="111111" w:themeColor="text2"/>
          <w:sz w:val="18"/>
          <w:szCs w:val="18"/>
        </w:rPr>
        <w:t>MySQL, SQL</w:t>
      </w:r>
      <w:r w:rsidR="00A90631" w:rsidRPr="00652D66">
        <w:rPr>
          <w:rFonts w:ascii="Arial" w:hAnsi="Arial" w:cs="Arial"/>
          <w:color w:val="111111" w:themeColor="text2"/>
          <w:sz w:val="18"/>
          <w:szCs w:val="18"/>
        </w:rPr>
        <w:t xml:space="preserve"> Server, </w:t>
      </w:r>
      <w:r w:rsidR="00852121" w:rsidRPr="00652D66">
        <w:rPr>
          <w:rFonts w:ascii="Arial" w:hAnsi="Arial" w:cs="Arial"/>
          <w:color w:val="111111" w:themeColor="text2"/>
          <w:sz w:val="18"/>
          <w:szCs w:val="18"/>
        </w:rPr>
        <w:t xml:space="preserve">SQL Lite, </w:t>
      </w:r>
      <w:r w:rsidR="00A463EE" w:rsidRPr="00652D66">
        <w:rPr>
          <w:rFonts w:ascii="Arial" w:hAnsi="Arial" w:cs="Arial"/>
          <w:color w:val="111111" w:themeColor="text2"/>
          <w:sz w:val="18"/>
          <w:szCs w:val="18"/>
        </w:rPr>
        <w:t xml:space="preserve">Git, </w:t>
      </w:r>
      <w:r w:rsidR="00A90631" w:rsidRPr="00652D66">
        <w:rPr>
          <w:rFonts w:ascii="Arial" w:hAnsi="Arial" w:cs="Arial"/>
          <w:color w:val="111111" w:themeColor="text2"/>
          <w:sz w:val="18"/>
          <w:szCs w:val="18"/>
        </w:rPr>
        <w:t xml:space="preserve">GitHub, </w:t>
      </w:r>
      <w:r w:rsidR="00852121" w:rsidRPr="00652D66">
        <w:rPr>
          <w:rFonts w:ascii="Arial" w:hAnsi="Arial" w:cs="Arial"/>
          <w:color w:val="111111" w:themeColor="text2"/>
          <w:sz w:val="18"/>
          <w:szCs w:val="18"/>
        </w:rPr>
        <w:t>API, REST API, WordPress</w:t>
      </w:r>
      <w:r w:rsidR="00A90631" w:rsidRPr="00652D66">
        <w:rPr>
          <w:rFonts w:ascii="Arial" w:hAnsi="Arial" w:cs="Arial"/>
          <w:color w:val="111111" w:themeColor="text2"/>
          <w:sz w:val="18"/>
          <w:szCs w:val="18"/>
        </w:rPr>
        <w:t>, Java, C++, Python</w:t>
      </w:r>
      <w:r w:rsidR="00BA711B" w:rsidRPr="00652D66">
        <w:rPr>
          <w:rFonts w:ascii="Arial" w:hAnsi="Arial" w:cs="Arial"/>
          <w:color w:val="111111" w:themeColor="text2"/>
          <w:sz w:val="18"/>
          <w:szCs w:val="18"/>
        </w:rPr>
        <w:t>/Django</w:t>
      </w:r>
      <w:r w:rsidR="00A90631" w:rsidRPr="00652D66">
        <w:rPr>
          <w:rFonts w:ascii="Arial" w:hAnsi="Arial" w:cs="Arial"/>
          <w:color w:val="111111" w:themeColor="text2"/>
          <w:sz w:val="18"/>
          <w:szCs w:val="18"/>
        </w:rPr>
        <w:t xml:space="preserve">, </w:t>
      </w:r>
      <w:r w:rsidR="00110161" w:rsidRPr="00652D66">
        <w:rPr>
          <w:rFonts w:ascii="Arial" w:hAnsi="Arial" w:cs="Arial"/>
          <w:color w:val="111111" w:themeColor="text2"/>
          <w:sz w:val="18"/>
          <w:szCs w:val="18"/>
        </w:rPr>
        <w:t xml:space="preserve">NodeJs, </w:t>
      </w:r>
      <w:r w:rsidR="0063735D" w:rsidRPr="00652D66">
        <w:rPr>
          <w:rFonts w:ascii="Arial" w:hAnsi="Arial" w:cs="Arial"/>
          <w:color w:val="111111" w:themeColor="text2"/>
          <w:sz w:val="18"/>
          <w:szCs w:val="18"/>
        </w:rPr>
        <w:t xml:space="preserve">and </w:t>
      </w:r>
      <w:r w:rsidR="00110161" w:rsidRPr="00652D66">
        <w:rPr>
          <w:rFonts w:ascii="Arial" w:hAnsi="Arial" w:cs="Arial"/>
          <w:color w:val="111111" w:themeColor="text2"/>
          <w:sz w:val="18"/>
          <w:szCs w:val="18"/>
        </w:rPr>
        <w:t>Android</w:t>
      </w:r>
      <w:r w:rsidR="00A90631" w:rsidRPr="00652D66">
        <w:rPr>
          <w:rFonts w:ascii="Arial" w:hAnsi="Arial" w:cs="Arial"/>
          <w:color w:val="111111" w:themeColor="text2"/>
          <w:sz w:val="18"/>
          <w:szCs w:val="18"/>
        </w:rPr>
        <w:t>.</w:t>
      </w:r>
    </w:p>
    <w:p w:rsidR="00105978" w:rsidRPr="00652D66" w:rsidRDefault="00BA711B" w:rsidP="00D107A2">
      <w:pPr>
        <w:pStyle w:val="ListBullet"/>
        <w:numPr>
          <w:ilvl w:val="0"/>
          <w:numId w:val="48"/>
        </w:numPr>
        <w:spacing w:line="276" w:lineRule="auto"/>
        <w:jc w:val="lowKashida"/>
        <w:rPr>
          <w:rFonts w:ascii="Arial" w:hAnsi="Arial" w:cs="Arial"/>
          <w:color w:val="111111" w:themeColor="text2"/>
          <w:sz w:val="18"/>
          <w:szCs w:val="18"/>
        </w:rPr>
      </w:pPr>
      <w:r w:rsidRPr="00652D66">
        <w:rPr>
          <w:rFonts w:ascii="Arial" w:hAnsi="Arial" w:cs="Arial"/>
          <w:color w:val="111111" w:themeColor="text2"/>
          <w:sz w:val="18"/>
          <w:szCs w:val="18"/>
        </w:rPr>
        <w:t>Syst</w:t>
      </w:r>
      <w:r w:rsidR="00A90631" w:rsidRPr="00652D66">
        <w:rPr>
          <w:rFonts w:ascii="Arial" w:hAnsi="Arial" w:cs="Arial"/>
          <w:color w:val="111111" w:themeColor="text2"/>
          <w:sz w:val="18"/>
          <w:szCs w:val="18"/>
        </w:rPr>
        <w:t xml:space="preserve">em Analyst, </w:t>
      </w:r>
      <w:r w:rsidR="00971883" w:rsidRPr="00652D66">
        <w:rPr>
          <w:rFonts w:ascii="Arial" w:hAnsi="Arial" w:cs="Arial"/>
          <w:color w:val="111111" w:themeColor="text2"/>
          <w:sz w:val="18"/>
          <w:szCs w:val="18"/>
        </w:rPr>
        <w:t>Data entry</w:t>
      </w:r>
      <w:r w:rsidR="00A90631" w:rsidRPr="00652D66">
        <w:rPr>
          <w:rFonts w:ascii="Arial" w:hAnsi="Arial" w:cs="Arial"/>
          <w:color w:val="111111" w:themeColor="text2"/>
          <w:sz w:val="18"/>
          <w:szCs w:val="18"/>
        </w:rPr>
        <w:t>, Algorithms, Net Logo,</w:t>
      </w:r>
      <w:r w:rsidRPr="00652D66">
        <w:rPr>
          <w:rFonts w:ascii="Arial" w:hAnsi="Arial" w:cs="Arial"/>
          <w:color w:val="111111" w:themeColor="text2"/>
          <w:sz w:val="18"/>
          <w:szCs w:val="18"/>
        </w:rPr>
        <w:t xml:space="preserve"> OOP</w:t>
      </w:r>
      <w:r w:rsidR="00A90631" w:rsidRPr="00652D66">
        <w:rPr>
          <w:rFonts w:ascii="Arial" w:hAnsi="Arial" w:cs="Arial"/>
          <w:color w:val="111111" w:themeColor="text2"/>
          <w:spacing w:val="-3"/>
          <w:sz w:val="18"/>
          <w:szCs w:val="18"/>
          <w:shd w:val="clear" w:color="auto" w:fill="FFFFFF"/>
        </w:rPr>
        <w:t xml:space="preserve">, </w:t>
      </w:r>
      <w:r w:rsidR="00067506" w:rsidRPr="00652D66">
        <w:rPr>
          <w:rFonts w:ascii="Arial" w:hAnsi="Arial" w:cs="Arial"/>
          <w:color w:val="111111" w:themeColor="text2"/>
          <w:sz w:val="18"/>
          <w:szCs w:val="18"/>
        </w:rPr>
        <w:t>Design patterns</w:t>
      </w:r>
      <w:r w:rsidR="007D539C" w:rsidRPr="00652D66">
        <w:rPr>
          <w:rFonts w:ascii="Arial" w:hAnsi="Arial" w:cs="Arial"/>
          <w:color w:val="111111" w:themeColor="text2"/>
          <w:sz w:val="18"/>
          <w:szCs w:val="18"/>
        </w:rPr>
        <w:t xml:space="preserve">, </w:t>
      </w:r>
      <w:r w:rsidR="001B52F1" w:rsidRPr="00652D66">
        <w:rPr>
          <w:rFonts w:ascii="Arial" w:hAnsi="Arial" w:cs="Arial"/>
          <w:color w:val="111111" w:themeColor="text2"/>
          <w:sz w:val="18"/>
          <w:szCs w:val="18"/>
        </w:rPr>
        <w:t>U</w:t>
      </w:r>
      <w:r w:rsidR="00A90631" w:rsidRPr="00652D66">
        <w:rPr>
          <w:rFonts w:ascii="Arial" w:hAnsi="Arial" w:cs="Arial"/>
          <w:color w:val="111111" w:themeColor="text2"/>
          <w:sz w:val="18"/>
          <w:szCs w:val="18"/>
        </w:rPr>
        <w:t>se case</w:t>
      </w:r>
      <w:r w:rsidR="001B52F1" w:rsidRPr="00652D66">
        <w:rPr>
          <w:rFonts w:ascii="Arial" w:hAnsi="Arial" w:cs="Arial"/>
          <w:color w:val="111111" w:themeColor="text2"/>
          <w:sz w:val="18"/>
          <w:szCs w:val="18"/>
        </w:rPr>
        <w:t>, C</w:t>
      </w:r>
      <w:r w:rsidR="00A90631" w:rsidRPr="00652D66">
        <w:rPr>
          <w:rFonts w:ascii="Arial" w:hAnsi="Arial" w:cs="Arial"/>
          <w:color w:val="111111" w:themeColor="text2"/>
          <w:sz w:val="18"/>
          <w:szCs w:val="18"/>
        </w:rPr>
        <w:t xml:space="preserve">lass, </w:t>
      </w:r>
      <w:r w:rsidR="001B52F1" w:rsidRPr="00652D66">
        <w:rPr>
          <w:rFonts w:ascii="Arial" w:hAnsi="Arial" w:cs="Arial"/>
          <w:color w:val="111111" w:themeColor="text2"/>
          <w:sz w:val="18"/>
          <w:szCs w:val="18"/>
        </w:rPr>
        <w:t>S</w:t>
      </w:r>
      <w:r w:rsidR="00A90631" w:rsidRPr="00652D66">
        <w:rPr>
          <w:rFonts w:ascii="Arial" w:hAnsi="Arial" w:cs="Arial"/>
          <w:color w:val="111111" w:themeColor="text2"/>
          <w:sz w:val="18"/>
          <w:szCs w:val="18"/>
        </w:rPr>
        <w:t>equence,</w:t>
      </w:r>
      <w:r w:rsidR="0063735D" w:rsidRPr="00652D66">
        <w:rPr>
          <w:rFonts w:ascii="Arial" w:hAnsi="Arial" w:cs="Arial"/>
          <w:color w:val="111111" w:themeColor="text2"/>
          <w:sz w:val="18"/>
          <w:szCs w:val="18"/>
        </w:rPr>
        <w:t xml:space="preserve"> and</w:t>
      </w:r>
      <w:r w:rsidRPr="00652D66">
        <w:rPr>
          <w:rFonts w:ascii="Arial" w:hAnsi="Arial" w:cs="Arial"/>
          <w:color w:val="111111" w:themeColor="text2"/>
          <w:sz w:val="18"/>
          <w:szCs w:val="18"/>
        </w:rPr>
        <w:t xml:space="preserve"> DFS</w:t>
      </w:r>
      <w:r w:rsidR="001B52F1" w:rsidRPr="00652D66">
        <w:rPr>
          <w:rFonts w:ascii="Arial" w:hAnsi="Arial" w:cs="Arial"/>
          <w:color w:val="111111" w:themeColor="text2"/>
          <w:sz w:val="18"/>
          <w:szCs w:val="18"/>
        </w:rPr>
        <w:t xml:space="preserve"> diagrams</w:t>
      </w:r>
      <w:r w:rsidRPr="00652D66">
        <w:rPr>
          <w:rFonts w:ascii="Arial" w:hAnsi="Arial" w:cs="Arial"/>
          <w:color w:val="111111" w:themeColor="text2"/>
          <w:sz w:val="18"/>
          <w:szCs w:val="18"/>
        </w:rPr>
        <w:t>.</w:t>
      </w:r>
    </w:p>
    <w:p w:rsidR="00DC503C" w:rsidRPr="00DE67C1" w:rsidRDefault="00DC503C" w:rsidP="00CD7B2A">
      <w:pPr>
        <w:pStyle w:val="ListBullet"/>
        <w:numPr>
          <w:ilvl w:val="0"/>
          <w:numId w:val="0"/>
        </w:numPr>
        <w:jc w:val="both"/>
        <w:rPr>
          <w:rFonts w:ascii="Arial" w:hAnsi="Arial" w:cs="Arial"/>
          <w:color w:val="111111" w:themeColor="text2"/>
          <w:sz w:val="20"/>
          <w:szCs w:val="20"/>
        </w:rPr>
      </w:pPr>
    </w:p>
    <w:p w:rsidR="00235254" w:rsidRDefault="00235254" w:rsidP="009E6674">
      <w:pPr>
        <w:pStyle w:val="Heading1"/>
        <w:spacing w:before="0" w:after="0" w:line="360" w:lineRule="auto"/>
        <w:rPr>
          <w:rFonts w:ascii="Arial" w:hAnsi="Arial" w:cs="Arial"/>
          <w:color w:val="FF0000"/>
          <w:rtl/>
        </w:rPr>
      </w:pPr>
      <w:r w:rsidRPr="00235254">
        <w:rPr>
          <w:rFonts w:ascii="Arial" w:hAnsi="Arial" w:cs="Arial"/>
          <w:color w:val="FF0000"/>
        </w:rPr>
        <w:t>Capabilities</w:t>
      </w:r>
      <w:r>
        <w:rPr>
          <w:rFonts w:ascii="Arial" w:hAnsi="Arial" w:cs="Arial"/>
          <w:color w:val="FF0000"/>
        </w:rPr>
        <w:t xml:space="preserve"> </w:t>
      </w:r>
    </w:p>
    <w:p w:rsidR="00235254" w:rsidRDefault="00235254" w:rsidP="00D107A2">
      <w:pPr>
        <w:pStyle w:val="HTMLPreformatted"/>
        <w:numPr>
          <w:ilvl w:val="0"/>
          <w:numId w:val="20"/>
        </w:numPr>
        <w:spacing w:line="276" w:lineRule="auto"/>
        <w:jc w:val="lowKashida"/>
        <w:rPr>
          <w:rStyle w:val="y2iqfc"/>
          <w:rFonts w:ascii="Arial" w:hAnsi="Arial" w:cs="Arial"/>
          <w:color w:val="111111" w:themeColor="text2"/>
          <w:sz w:val="18"/>
          <w:szCs w:val="18"/>
          <w:lang w:val="en"/>
        </w:rPr>
      </w:pPr>
      <w:r w:rsidRPr="00652D66">
        <w:rPr>
          <w:rFonts w:ascii="Arial" w:hAnsi="Arial" w:cs="Arial"/>
          <w:color w:val="111111" w:themeColor="text2"/>
          <w:sz w:val="18"/>
          <w:szCs w:val="18"/>
        </w:rPr>
        <w:t>Monitor applic</w:t>
      </w:r>
      <w:r w:rsidR="0054486E" w:rsidRPr="00652D66">
        <w:rPr>
          <w:rFonts w:ascii="Arial" w:hAnsi="Arial" w:cs="Arial"/>
          <w:color w:val="111111" w:themeColor="text2"/>
          <w:sz w:val="18"/>
          <w:szCs w:val="18"/>
        </w:rPr>
        <w:t>ations and software systems 90%, p</w:t>
      </w:r>
      <w:r w:rsidR="00E406BD" w:rsidRPr="00652D66">
        <w:rPr>
          <w:rFonts w:ascii="Arial" w:hAnsi="Arial" w:cs="Arial"/>
          <w:color w:val="111111" w:themeColor="text2"/>
          <w:sz w:val="18"/>
          <w:szCs w:val="18"/>
        </w:rPr>
        <w:t>lanning projects</w:t>
      </w:r>
      <w:r w:rsidRPr="00652D66">
        <w:rPr>
          <w:rFonts w:ascii="Arial" w:hAnsi="Arial" w:cs="Arial"/>
          <w:color w:val="111111" w:themeColor="text2"/>
          <w:sz w:val="18"/>
          <w:szCs w:val="18"/>
        </w:rPr>
        <w:t xml:space="preserve"> in different environment</w:t>
      </w:r>
      <w:r w:rsidR="00024237" w:rsidRPr="00652D66">
        <w:rPr>
          <w:rFonts w:ascii="Arial" w:hAnsi="Arial" w:cs="Arial"/>
          <w:color w:val="111111" w:themeColor="text2"/>
          <w:sz w:val="18"/>
          <w:szCs w:val="18"/>
        </w:rPr>
        <w:t xml:space="preserve">s including web and mobile 100%, and </w:t>
      </w:r>
      <w:r w:rsidR="00024237" w:rsidRPr="00652D66">
        <w:rPr>
          <w:rStyle w:val="y2iqfc"/>
          <w:rFonts w:ascii="Arial" w:hAnsi="Arial" w:cs="Arial"/>
          <w:color w:val="111111" w:themeColor="text2"/>
          <w:sz w:val="18"/>
          <w:szCs w:val="18"/>
          <w:lang w:val="en"/>
        </w:rPr>
        <w:t>Ensure that applications are responsive 100%.</w:t>
      </w:r>
    </w:p>
    <w:p w:rsidR="00142041" w:rsidRPr="00142041" w:rsidRDefault="00142041" w:rsidP="00D107A2">
      <w:pPr>
        <w:pStyle w:val="HTMLPreformatted"/>
        <w:numPr>
          <w:ilvl w:val="0"/>
          <w:numId w:val="20"/>
        </w:numPr>
        <w:spacing w:line="276" w:lineRule="auto"/>
        <w:jc w:val="lowKashida"/>
        <w:rPr>
          <w:rStyle w:val="y2iqfc"/>
          <w:rFonts w:ascii="Arial" w:hAnsi="Arial" w:cs="Arial"/>
          <w:color w:val="111111" w:themeColor="text2"/>
          <w:sz w:val="18"/>
          <w:szCs w:val="18"/>
          <w:lang w:val="en"/>
        </w:rPr>
      </w:pPr>
      <w:r w:rsidRPr="00652D66">
        <w:rPr>
          <w:rStyle w:val="y2iqfc"/>
          <w:rFonts w:ascii="Arial" w:hAnsi="Arial" w:cs="Arial"/>
          <w:color w:val="111111" w:themeColor="text2"/>
          <w:sz w:val="18"/>
          <w:szCs w:val="18"/>
          <w:lang w:val="en"/>
        </w:rPr>
        <w:t>Keeping abreast of developments in web applications and programming languages.</w:t>
      </w:r>
    </w:p>
    <w:p w:rsidR="002326D7" w:rsidRPr="00652D66" w:rsidRDefault="00235254" w:rsidP="00D107A2">
      <w:pPr>
        <w:pStyle w:val="ListParagraph"/>
        <w:numPr>
          <w:ilvl w:val="0"/>
          <w:numId w:val="21"/>
        </w:numPr>
        <w:spacing w:after="0" w:line="276" w:lineRule="auto"/>
        <w:jc w:val="lowKashida"/>
        <w:rPr>
          <w:rFonts w:ascii="Arial" w:hAnsi="Arial" w:cs="Arial"/>
          <w:color w:val="111111" w:themeColor="text2"/>
          <w:sz w:val="18"/>
          <w:szCs w:val="18"/>
        </w:rPr>
      </w:pPr>
      <w:r w:rsidRPr="00652D66">
        <w:rPr>
          <w:rFonts w:ascii="Arial" w:hAnsi="Arial" w:cs="Arial"/>
          <w:color w:val="111111" w:themeColor="text2"/>
          <w:sz w:val="18"/>
          <w:szCs w:val="18"/>
        </w:rPr>
        <w:t>Strong directing skills, ability to adapt and work with team</w:t>
      </w:r>
      <w:r w:rsidR="007B60B1" w:rsidRPr="00652D66">
        <w:rPr>
          <w:rFonts w:ascii="Arial" w:hAnsi="Arial" w:cs="Arial"/>
          <w:color w:val="111111" w:themeColor="text2"/>
          <w:sz w:val="18"/>
          <w:szCs w:val="18"/>
        </w:rPr>
        <w:t>work</w:t>
      </w:r>
      <w:r w:rsidRPr="00652D66">
        <w:rPr>
          <w:rFonts w:ascii="Arial" w:hAnsi="Arial" w:cs="Arial"/>
          <w:color w:val="111111" w:themeColor="text2"/>
          <w:sz w:val="18"/>
          <w:szCs w:val="18"/>
        </w:rPr>
        <w:t>.</w:t>
      </w:r>
    </w:p>
    <w:p w:rsidR="00256117" w:rsidRDefault="00256117" w:rsidP="00D107A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owKashida"/>
        <w:rPr>
          <w:rFonts w:ascii="Arial" w:eastAsia="Open Sans" w:hAnsi="Arial" w:cs="Arial"/>
          <w:color w:val="auto"/>
          <w:sz w:val="18"/>
          <w:szCs w:val="18"/>
        </w:rPr>
      </w:pPr>
      <w:r w:rsidRPr="00652D66">
        <w:rPr>
          <w:rFonts w:ascii="Arial" w:eastAsia="Open Sans" w:hAnsi="Arial" w:cs="Arial"/>
          <w:color w:val="auto"/>
          <w:sz w:val="18"/>
          <w:szCs w:val="18"/>
        </w:rPr>
        <w:t>Known for writing efficient, maintainable, and reusable code.</w:t>
      </w:r>
    </w:p>
    <w:p w:rsidR="00142041" w:rsidRPr="00142041" w:rsidRDefault="00142041" w:rsidP="00D107A2">
      <w:pPr>
        <w:pStyle w:val="HTMLPreformatted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owKashida"/>
        <w:rPr>
          <w:rFonts w:ascii="Arial" w:hAnsi="Arial" w:cs="Arial"/>
          <w:color w:val="auto"/>
          <w:sz w:val="18"/>
          <w:szCs w:val="18"/>
        </w:rPr>
      </w:pPr>
      <w:r w:rsidRPr="00652D66">
        <w:rPr>
          <w:rFonts w:ascii="Arial" w:hAnsi="Arial" w:cs="Arial"/>
          <w:color w:val="auto"/>
          <w:sz w:val="18"/>
          <w:szCs w:val="18"/>
        </w:rPr>
        <w:t>Supervised the repository of code and documentation 95%.</w:t>
      </w:r>
    </w:p>
    <w:p w:rsidR="00F73182" w:rsidRPr="00F73182" w:rsidRDefault="00256117" w:rsidP="00D107A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owKashida"/>
        <w:rPr>
          <w:rFonts w:ascii="Arial" w:eastAsia="Open Sans" w:hAnsi="Arial" w:cs="Arial"/>
          <w:color w:val="auto"/>
          <w:sz w:val="18"/>
          <w:szCs w:val="18"/>
        </w:rPr>
      </w:pPr>
      <w:r w:rsidRPr="00652D66">
        <w:rPr>
          <w:rFonts w:ascii="Arial" w:eastAsia="Open Sans" w:hAnsi="Arial" w:cs="Arial"/>
          <w:color w:val="auto"/>
          <w:sz w:val="18"/>
          <w:szCs w:val="18"/>
        </w:rPr>
        <w:t>Wrote clean, clear, efficient, and maintainable code.</w:t>
      </w:r>
    </w:p>
    <w:p w:rsidR="00F73182" w:rsidRPr="00856DDE" w:rsidRDefault="00F73182" w:rsidP="00F731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Open Sans" w:hAnsi="Arial" w:cs="Arial"/>
          <w:color w:val="111111" w:themeColor="text2"/>
          <w:sz w:val="18"/>
          <w:szCs w:val="18"/>
        </w:rPr>
      </w:pPr>
    </w:p>
    <w:p w:rsidR="00F73182" w:rsidRPr="00DE67C1" w:rsidRDefault="00DA183B" w:rsidP="00F73182">
      <w:pPr>
        <w:pStyle w:val="Heading1"/>
        <w:pBdr>
          <w:top w:val="single" w:sz="4" w:space="0" w:color="A6A6A6" w:themeColor="background1" w:themeShade="A6"/>
        </w:pBdr>
        <w:tabs>
          <w:tab w:val="left" w:pos="9618"/>
        </w:tabs>
        <w:spacing w:before="0" w:after="0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ducation:"/>
          <w:tag w:val="Education:"/>
          <w:id w:val="543866955"/>
          <w:placeholder>
            <w:docPart w:val="42AA512CF9584021AC78BE4409209807"/>
          </w:placeholder>
          <w:temporary/>
          <w:showingPlcHdr/>
          <w15:appearance w15:val="hidden"/>
        </w:sdtPr>
        <w:sdtEndPr/>
        <w:sdtContent>
          <w:r w:rsidR="00F73182" w:rsidRPr="00484B92">
            <w:rPr>
              <w:rFonts w:ascii="Arial" w:hAnsi="Arial" w:cs="Arial"/>
              <w:color w:val="FF0000"/>
              <w:szCs w:val="36"/>
            </w:rPr>
            <w:t>Education</w:t>
          </w:r>
        </w:sdtContent>
      </w:sdt>
      <w:r w:rsidR="00F73182" w:rsidRPr="00DE67C1">
        <w:rPr>
          <w:rFonts w:ascii="Arial" w:hAnsi="Arial" w:cs="Arial"/>
        </w:rPr>
        <w:tab/>
      </w:r>
    </w:p>
    <w:p w:rsidR="00F73182" w:rsidRPr="00DE67C1" w:rsidRDefault="00C46A75" w:rsidP="00F73182">
      <w:pPr>
        <w:pStyle w:val="Heading3"/>
        <w:spacing w:before="2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09/2014-</w:t>
      </w:r>
      <w:r w:rsidR="00F73182" w:rsidRPr="00DE67C1">
        <w:rPr>
          <w:rFonts w:ascii="Arial" w:hAnsi="Arial" w:cs="Arial"/>
          <w:sz w:val="18"/>
          <w:szCs w:val="18"/>
        </w:rPr>
        <w:t>07/2022</w:t>
      </w:r>
    </w:p>
    <w:p w:rsidR="0085266F" w:rsidRDefault="00F73182" w:rsidP="002F6EEB">
      <w:pPr>
        <w:pStyle w:val="Heading2"/>
        <w:spacing w:after="240"/>
        <w:rPr>
          <w:rFonts w:ascii="Arial" w:hAnsi="Arial" w:cs="Arial"/>
          <w:color w:val="auto"/>
          <w:sz w:val="20"/>
          <w:szCs w:val="20"/>
        </w:rPr>
      </w:pPr>
      <w:r w:rsidRPr="00D02695">
        <w:rPr>
          <w:rFonts w:ascii="Arial" w:hAnsi="Arial" w:cs="Arial"/>
          <w:color w:val="auto"/>
          <w:sz w:val="22"/>
          <w:szCs w:val="22"/>
        </w:rPr>
        <w:t xml:space="preserve">Bachelor </w:t>
      </w:r>
      <w:r w:rsidR="0085266F">
        <w:rPr>
          <w:rFonts w:ascii="Arial" w:hAnsi="Arial" w:cs="Arial"/>
          <w:color w:val="auto"/>
          <w:sz w:val="22"/>
          <w:szCs w:val="22"/>
        </w:rPr>
        <w:t xml:space="preserve">in </w:t>
      </w:r>
      <w:r w:rsidR="0085266F" w:rsidRPr="0085266F">
        <w:rPr>
          <w:rStyle w:val="jsgrdq"/>
          <w:rFonts w:ascii="Arial" w:hAnsi="Arial" w:cs="Arial"/>
          <w:color w:val="000000"/>
          <w:sz w:val="22"/>
          <w:szCs w:val="20"/>
        </w:rPr>
        <w:t>Software</w:t>
      </w:r>
      <w:r w:rsidRPr="0085266F">
        <w:rPr>
          <w:rFonts w:ascii="Arial" w:hAnsi="Arial" w:cs="Arial"/>
          <w:color w:val="auto"/>
          <w:sz w:val="16"/>
          <w:szCs w:val="16"/>
        </w:rPr>
        <w:t xml:space="preserve"> </w:t>
      </w:r>
      <w:r w:rsidRPr="00D02695">
        <w:rPr>
          <w:rFonts w:ascii="Arial" w:hAnsi="Arial" w:cs="Arial"/>
          <w:color w:val="auto"/>
          <w:sz w:val="22"/>
          <w:szCs w:val="22"/>
        </w:rPr>
        <w:t xml:space="preserve">Engineering </w:t>
      </w:r>
    </w:p>
    <w:p w:rsidR="002F6EEB" w:rsidRPr="00D02695" w:rsidRDefault="002F6EEB" w:rsidP="002F6EEB">
      <w:pPr>
        <w:pStyle w:val="Heading2"/>
        <w:spacing w:after="240"/>
        <w:rPr>
          <w:rStyle w:val="Emphasis"/>
          <w:rFonts w:ascii="Arial" w:hAnsi="Arial" w:cs="Arial"/>
          <w:color w:val="auto"/>
          <w:sz w:val="20"/>
          <w:szCs w:val="20"/>
        </w:rPr>
      </w:pPr>
    </w:p>
    <w:p w:rsidR="00F73182" w:rsidRPr="00F03638" w:rsidRDefault="00A1731C" w:rsidP="0085266F">
      <w:pPr>
        <w:pStyle w:val="Heading2"/>
        <w:spacing w:before="240" w:line="276" w:lineRule="auto"/>
        <w:ind w:left="720"/>
        <w:jc w:val="lowKashida"/>
        <w:rPr>
          <w:rFonts w:ascii="Arial" w:hAnsi="Arial" w:cs="Arial"/>
          <w:b w:val="0"/>
          <w:bCs/>
          <w:color w:val="202124"/>
          <w:sz w:val="20"/>
          <w:szCs w:val="20"/>
          <w:lang w:val="en"/>
        </w:rPr>
      </w:pPr>
      <w:r>
        <w:rPr>
          <w:rStyle w:val="Emphasis"/>
          <w:rFonts w:ascii="Arial" w:hAnsi="Arial" w:cs="Arial"/>
          <w:b w:val="0"/>
          <w:bCs/>
          <w:color w:val="111111" w:themeColor="text2"/>
          <w:sz w:val="20"/>
          <w:szCs w:val="20"/>
        </w:rPr>
        <w:t xml:space="preserve">Aleppo </w:t>
      </w:r>
      <w:bookmarkStart w:id="0" w:name="_GoBack"/>
      <w:bookmarkEnd w:id="0"/>
      <w:r w:rsidR="00F73182" w:rsidRPr="00F03638">
        <w:rPr>
          <w:rStyle w:val="Emphasis"/>
          <w:rFonts w:ascii="Arial" w:hAnsi="Arial" w:cs="Arial"/>
          <w:b w:val="0"/>
          <w:bCs/>
          <w:color w:val="111111" w:themeColor="text2"/>
          <w:sz w:val="20"/>
          <w:szCs w:val="20"/>
        </w:rPr>
        <w:t xml:space="preserve">University </w:t>
      </w:r>
      <w:r w:rsidR="00F73182" w:rsidRPr="00F03638">
        <w:rPr>
          <w:rFonts w:ascii="Arial" w:hAnsi="Arial" w:cs="Arial"/>
          <w:b w:val="0"/>
          <w:bCs/>
          <w:sz w:val="20"/>
          <w:szCs w:val="20"/>
        </w:rPr>
        <w:t>–</w:t>
      </w:r>
      <w:r>
        <w:rPr>
          <w:rFonts w:ascii="Arial" w:hAnsi="Arial" w:cs="Arial"/>
          <w:b w:val="0"/>
          <w:bCs/>
          <w:sz w:val="20"/>
          <w:szCs w:val="20"/>
        </w:rPr>
        <w:t xml:space="preserve"> </w:t>
      </w:r>
      <w:r w:rsidR="00F73182" w:rsidRPr="00F03638">
        <w:rPr>
          <w:rFonts w:ascii="Arial" w:hAnsi="Arial" w:cs="Arial"/>
          <w:b w:val="0"/>
          <w:bCs/>
          <w:color w:val="auto"/>
          <w:sz w:val="20"/>
          <w:szCs w:val="20"/>
        </w:rPr>
        <w:t>Aleppo–Syria</w:t>
      </w:r>
      <w:r w:rsidR="00F73182" w:rsidRPr="00F03638">
        <w:rPr>
          <w:rStyle w:val="y2iqfc"/>
          <w:rFonts w:ascii="Arial" w:hAnsi="Arial" w:cs="Arial"/>
          <w:b w:val="0"/>
          <w:bCs/>
          <w:color w:val="auto"/>
          <w:sz w:val="20"/>
          <w:szCs w:val="20"/>
          <w:lang w:val="en"/>
        </w:rPr>
        <w:t>.</w:t>
      </w:r>
    </w:p>
    <w:p w:rsidR="00F73182" w:rsidRPr="005E47B6" w:rsidRDefault="00F73182" w:rsidP="00F73182">
      <w:pPr>
        <w:spacing w:after="0" w:line="276" w:lineRule="auto"/>
        <w:jc w:val="lowKashida"/>
        <w:rPr>
          <w:rFonts w:ascii="Arial" w:hAnsi="Arial" w:cs="Arial"/>
          <w:color w:val="111111" w:themeColor="text2"/>
          <w:sz w:val="20"/>
          <w:szCs w:val="20"/>
        </w:rPr>
      </w:pPr>
    </w:p>
    <w:p w:rsidR="00B16A74" w:rsidRPr="00DE67C1" w:rsidRDefault="00B16A74" w:rsidP="009E6674">
      <w:pPr>
        <w:pStyle w:val="Heading1"/>
        <w:spacing w:before="0" w:after="0" w:line="360" w:lineRule="auto"/>
        <w:rPr>
          <w:rFonts w:ascii="Arial" w:hAnsi="Arial" w:cs="Arial"/>
          <w:color w:val="FF0000"/>
        </w:rPr>
      </w:pPr>
      <w:r w:rsidRPr="00DE67C1">
        <w:rPr>
          <w:rFonts w:ascii="Arial" w:hAnsi="Arial" w:cs="Arial"/>
          <w:color w:val="FF0000"/>
        </w:rPr>
        <w:t>Languages</w:t>
      </w:r>
    </w:p>
    <w:p w:rsidR="00B16A74" w:rsidRPr="00652D66" w:rsidRDefault="00B16A74" w:rsidP="009E6674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Arial" w:hAnsi="Arial" w:cs="Arial"/>
          <w:color w:val="auto"/>
          <w:sz w:val="18"/>
          <w:szCs w:val="18"/>
        </w:rPr>
      </w:pPr>
      <w:r w:rsidRPr="00652D66">
        <w:rPr>
          <w:rFonts w:ascii="Arial" w:hAnsi="Arial" w:cs="Arial"/>
          <w:color w:val="auto"/>
          <w:sz w:val="18"/>
          <w:szCs w:val="18"/>
        </w:rPr>
        <w:t>Arabic (native).</w:t>
      </w:r>
      <w:r w:rsidR="009F623C" w:rsidRPr="00652D66">
        <w:rPr>
          <w:rFonts w:ascii="Arial" w:hAnsi="Arial" w:cs="Arial"/>
          <w:color w:val="auto"/>
          <w:sz w:val="18"/>
          <w:szCs w:val="18"/>
        </w:rPr>
        <w:t xml:space="preserve">                        </w:t>
      </w:r>
    </w:p>
    <w:p w:rsidR="00B16A74" w:rsidRPr="00652D66" w:rsidRDefault="00B16A74" w:rsidP="009E667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color w:val="auto"/>
          <w:sz w:val="18"/>
          <w:szCs w:val="18"/>
        </w:rPr>
      </w:pPr>
      <w:r w:rsidRPr="00652D66">
        <w:rPr>
          <w:rFonts w:ascii="Arial" w:hAnsi="Arial" w:cs="Arial"/>
          <w:color w:val="auto"/>
          <w:sz w:val="18"/>
          <w:szCs w:val="18"/>
        </w:rPr>
        <w:t>English (</w:t>
      </w:r>
      <w:r w:rsidR="00DE1728" w:rsidRPr="00652D66">
        <w:rPr>
          <w:rFonts w:ascii="Arial" w:hAnsi="Arial" w:cs="Arial"/>
          <w:color w:val="auto"/>
          <w:sz w:val="18"/>
          <w:szCs w:val="18"/>
        </w:rPr>
        <w:t>fluent</w:t>
      </w:r>
      <w:r w:rsidRPr="00652D66">
        <w:rPr>
          <w:rFonts w:ascii="Arial" w:hAnsi="Arial" w:cs="Arial"/>
          <w:color w:val="auto"/>
          <w:sz w:val="18"/>
          <w:szCs w:val="18"/>
        </w:rPr>
        <w:t>).</w:t>
      </w:r>
    </w:p>
    <w:p w:rsidR="00434074" w:rsidRPr="00DE67C1" w:rsidRDefault="00DA183B" w:rsidP="009E6674">
      <w:pPr>
        <w:pStyle w:val="Heading1"/>
        <w:spacing w:before="0"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Activities:"/>
          <w:tag w:val="Activities:"/>
          <w:id w:val="1035625348"/>
          <w:placeholder>
            <w:docPart w:val="8CE521343D7240F498FECE59A1905FD5"/>
          </w:placeholder>
          <w:temporary/>
          <w:showingPlcHdr/>
          <w15:appearance w15:val="hidden"/>
        </w:sdtPr>
        <w:sdtEndPr/>
        <w:sdtContent>
          <w:r w:rsidR="00434074" w:rsidRPr="00DE67C1">
            <w:rPr>
              <w:rFonts w:ascii="Arial" w:hAnsi="Arial" w:cs="Arial"/>
              <w:color w:val="FF0000"/>
              <w:szCs w:val="36"/>
            </w:rPr>
            <w:t>Activities</w:t>
          </w:r>
        </w:sdtContent>
      </w:sdt>
    </w:p>
    <w:p w:rsidR="000847A5" w:rsidRPr="00652D66" w:rsidRDefault="00684023" w:rsidP="00D107A2">
      <w:pPr>
        <w:pStyle w:val="HTMLPreformatted"/>
        <w:numPr>
          <w:ilvl w:val="0"/>
          <w:numId w:val="29"/>
        </w:numPr>
        <w:spacing w:line="276" w:lineRule="auto"/>
        <w:jc w:val="lowKashida"/>
        <w:rPr>
          <w:rStyle w:val="y2iqfc"/>
          <w:rFonts w:ascii="Arial" w:hAnsi="Arial" w:cs="Arial"/>
          <w:color w:val="202124"/>
          <w:sz w:val="18"/>
          <w:szCs w:val="18"/>
          <w:lang w:val="en"/>
        </w:rPr>
      </w:pPr>
      <w:r w:rsidRPr="00652D66">
        <w:rPr>
          <w:rStyle w:val="y2iqfc"/>
          <w:rFonts w:ascii="Arial" w:hAnsi="Arial" w:cs="Arial"/>
          <w:color w:val="202124"/>
          <w:sz w:val="18"/>
          <w:szCs w:val="18"/>
          <w:lang w:val="en"/>
        </w:rPr>
        <w:t>A</w:t>
      </w:r>
      <w:r w:rsidR="000847A5" w:rsidRPr="00652D66">
        <w:rPr>
          <w:rStyle w:val="y2iqfc"/>
          <w:rFonts w:ascii="Arial" w:hAnsi="Arial" w:cs="Arial"/>
          <w:color w:val="202124"/>
          <w:sz w:val="18"/>
          <w:szCs w:val="18"/>
          <w:lang w:val="en"/>
        </w:rPr>
        <w:t xml:space="preserve">warded the University's Al-Basel Award for Excellence </w:t>
      </w:r>
      <w:r w:rsidR="004E2FA2" w:rsidRPr="00652D66">
        <w:rPr>
          <w:rStyle w:val="y2iqfc"/>
          <w:rFonts w:ascii="Arial" w:hAnsi="Arial" w:cs="Arial"/>
          <w:color w:val="202124"/>
          <w:sz w:val="18"/>
          <w:szCs w:val="18"/>
          <w:lang w:val="en"/>
        </w:rPr>
        <w:t>in</w:t>
      </w:r>
      <w:r w:rsidR="000847A5" w:rsidRPr="00652D66">
        <w:rPr>
          <w:rStyle w:val="y2iqfc"/>
          <w:rFonts w:ascii="Arial" w:hAnsi="Arial" w:cs="Arial"/>
          <w:color w:val="202124"/>
          <w:sz w:val="18"/>
          <w:szCs w:val="18"/>
          <w:lang w:val="en"/>
        </w:rPr>
        <w:t xml:space="preserve"> 2016.</w:t>
      </w:r>
    </w:p>
    <w:p w:rsidR="00834084" w:rsidRPr="00652D66" w:rsidRDefault="00A6538C" w:rsidP="00D107A2">
      <w:pPr>
        <w:pStyle w:val="HTMLPreformatted"/>
        <w:numPr>
          <w:ilvl w:val="0"/>
          <w:numId w:val="29"/>
        </w:numPr>
        <w:spacing w:line="276" w:lineRule="auto"/>
        <w:jc w:val="lowKashida"/>
        <w:rPr>
          <w:rStyle w:val="y2iqfc"/>
          <w:rFonts w:ascii="Arial" w:hAnsi="Arial" w:cs="Arial"/>
          <w:color w:val="202124"/>
          <w:sz w:val="18"/>
          <w:szCs w:val="18"/>
          <w:lang w:val="en"/>
        </w:rPr>
      </w:pPr>
      <w:r w:rsidRPr="00652D66">
        <w:rPr>
          <w:rStyle w:val="y2iqfc"/>
          <w:rFonts w:ascii="Arial" w:hAnsi="Arial" w:cs="Arial"/>
          <w:color w:val="202124"/>
          <w:sz w:val="18"/>
          <w:szCs w:val="18"/>
          <w:lang w:val="en"/>
        </w:rPr>
        <w:t>G</w:t>
      </w:r>
      <w:r w:rsidR="000847A5" w:rsidRPr="00652D66">
        <w:rPr>
          <w:rStyle w:val="y2iqfc"/>
          <w:rFonts w:ascii="Arial" w:hAnsi="Arial" w:cs="Arial"/>
          <w:color w:val="202124"/>
          <w:sz w:val="18"/>
          <w:szCs w:val="18"/>
          <w:lang w:val="en"/>
        </w:rPr>
        <w:t xml:space="preserve">rades in mathematics </w:t>
      </w:r>
      <w:r w:rsidR="00691161" w:rsidRPr="00652D66">
        <w:rPr>
          <w:rStyle w:val="y2iqfc"/>
          <w:rFonts w:ascii="Arial" w:hAnsi="Arial" w:cs="Arial"/>
          <w:color w:val="202124"/>
          <w:sz w:val="18"/>
          <w:szCs w:val="18"/>
          <w:lang w:val="en"/>
        </w:rPr>
        <w:t>95%</w:t>
      </w:r>
      <w:r w:rsidR="000847A5" w:rsidRPr="00652D66">
        <w:rPr>
          <w:rStyle w:val="y2iqfc"/>
          <w:rFonts w:ascii="Arial" w:hAnsi="Arial" w:cs="Arial"/>
          <w:color w:val="202124"/>
          <w:sz w:val="18"/>
          <w:szCs w:val="18"/>
          <w:lang w:val="en"/>
        </w:rPr>
        <w:t>.</w:t>
      </w:r>
    </w:p>
    <w:sectPr w:rsidR="00834084" w:rsidRPr="00652D66" w:rsidSect="00937537">
      <w:footerReference w:type="default" r:id="rId10"/>
      <w:pgSz w:w="12240" w:h="15840" w:code="1"/>
      <w:pgMar w:top="720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83B" w:rsidRDefault="00DA183B" w:rsidP="00725803">
      <w:pPr>
        <w:spacing w:after="0"/>
      </w:pPr>
      <w:r>
        <w:separator/>
      </w:r>
    </w:p>
  </w:endnote>
  <w:endnote w:type="continuationSeparator" w:id="0">
    <w:p w:rsidR="00DA183B" w:rsidRDefault="00DA183B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67C1" w:rsidRDefault="00DE67C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3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83B" w:rsidRDefault="00DA183B" w:rsidP="00725803">
      <w:pPr>
        <w:spacing w:after="0"/>
      </w:pPr>
      <w:r>
        <w:separator/>
      </w:r>
    </w:p>
  </w:footnote>
  <w:footnote w:type="continuationSeparator" w:id="0">
    <w:p w:rsidR="00DA183B" w:rsidRDefault="00DA183B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85pt;height:11.85pt" o:bullet="t">
        <v:imagedata r:id="rId1" o:title="mso6CDB"/>
      </v:shape>
    </w:pict>
  </w:numPicBullet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8FF8A9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04071F"/>
    <w:multiLevelType w:val="hybridMultilevel"/>
    <w:tmpl w:val="D3EC80F8"/>
    <w:lvl w:ilvl="0" w:tplc="BF3C0002">
      <w:numFmt w:val="bullet"/>
      <w:lvlText w:val="•"/>
      <w:lvlJc w:val="left"/>
      <w:pPr>
        <w:ind w:left="1080" w:hanging="360"/>
      </w:pPr>
      <w:rPr>
        <w:rFonts w:ascii="inherit" w:eastAsia="Times New Roman" w:hAnsi="inheri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9BE611C"/>
    <w:multiLevelType w:val="multilevel"/>
    <w:tmpl w:val="8AD449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0E9C2BF8"/>
    <w:multiLevelType w:val="hybridMultilevel"/>
    <w:tmpl w:val="49F6D2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376706E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6544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1E6293"/>
    <w:multiLevelType w:val="multilevel"/>
    <w:tmpl w:val="F7AE82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167D760B"/>
    <w:multiLevelType w:val="hybridMultilevel"/>
    <w:tmpl w:val="ADECB2C8"/>
    <w:lvl w:ilvl="0" w:tplc="1E9E1024">
      <w:numFmt w:val="bullet"/>
      <w:lvlText w:val="•"/>
      <w:lvlJc w:val="left"/>
      <w:pPr>
        <w:ind w:left="720" w:hanging="360"/>
      </w:pPr>
      <w:rPr>
        <w:rFonts w:ascii="inherit" w:eastAsiaTheme="minorHAnsi" w:hAnsi="inheri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A1F3D"/>
    <w:multiLevelType w:val="multilevel"/>
    <w:tmpl w:val="475865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1EB70465"/>
    <w:multiLevelType w:val="hybridMultilevel"/>
    <w:tmpl w:val="9A0A1B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77B09"/>
    <w:multiLevelType w:val="hybridMultilevel"/>
    <w:tmpl w:val="D2E8C902"/>
    <w:lvl w:ilvl="0" w:tplc="25882F92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2BB2234"/>
    <w:multiLevelType w:val="multilevel"/>
    <w:tmpl w:val="DCD436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23245A1C"/>
    <w:multiLevelType w:val="multilevel"/>
    <w:tmpl w:val="7D66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5B4FB4"/>
    <w:multiLevelType w:val="hybridMultilevel"/>
    <w:tmpl w:val="C18834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560205"/>
    <w:multiLevelType w:val="hybridMultilevel"/>
    <w:tmpl w:val="561AB3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0B2E91"/>
    <w:multiLevelType w:val="multilevel"/>
    <w:tmpl w:val="60FC3D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3702123D"/>
    <w:multiLevelType w:val="multilevel"/>
    <w:tmpl w:val="BA04AE94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5" w15:restartNumberingAfterBreak="0">
    <w:nsid w:val="39147428"/>
    <w:multiLevelType w:val="multilevel"/>
    <w:tmpl w:val="E2125DA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6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E9218CE"/>
    <w:multiLevelType w:val="hybridMultilevel"/>
    <w:tmpl w:val="AD08B66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FE27E4F"/>
    <w:multiLevelType w:val="hybridMultilevel"/>
    <w:tmpl w:val="F86A9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206AB0"/>
    <w:multiLevelType w:val="hybridMultilevel"/>
    <w:tmpl w:val="BC301D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01316"/>
    <w:multiLevelType w:val="hybridMultilevel"/>
    <w:tmpl w:val="F4363E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766D9"/>
    <w:multiLevelType w:val="hybridMultilevel"/>
    <w:tmpl w:val="A13299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C93E60"/>
    <w:multiLevelType w:val="hybridMultilevel"/>
    <w:tmpl w:val="48FA31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62D7C"/>
    <w:multiLevelType w:val="hybridMultilevel"/>
    <w:tmpl w:val="64B4BEC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F4B2483"/>
    <w:multiLevelType w:val="hybridMultilevel"/>
    <w:tmpl w:val="E5B4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35841"/>
    <w:multiLevelType w:val="hybridMultilevel"/>
    <w:tmpl w:val="E2708BE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5C82997"/>
    <w:multiLevelType w:val="hybridMultilevel"/>
    <w:tmpl w:val="94F85B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B45995"/>
    <w:multiLevelType w:val="multilevel"/>
    <w:tmpl w:val="F1468A9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CF594F"/>
    <w:multiLevelType w:val="hybridMultilevel"/>
    <w:tmpl w:val="0F4AFB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276578"/>
    <w:multiLevelType w:val="hybridMultilevel"/>
    <w:tmpl w:val="0B40DA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6A6130"/>
    <w:multiLevelType w:val="hybridMultilevel"/>
    <w:tmpl w:val="8116B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FB95BB0"/>
    <w:multiLevelType w:val="hybridMultilevel"/>
    <w:tmpl w:val="79BED5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490106"/>
    <w:multiLevelType w:val="hybridMultilevel"/>
    <w:tmpl w:val="C31C7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7F6966"/>
    <w:multiLevelType w:val="hybridMultilevel"/>
    <w:tmpl w:val="9580C9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241436"/>
    <w:multiLevelType w:val="multilevel"/>
    <w:tmpl w:val="C1A08962"/>
    <w:lvl w:ilvl="0">
      <w:numFmt w:val="bullet"/>
      <w:lvlText w:val="•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8280F"/>
    <w:multiLevelType w:val="hybridMultilevel"/>
    <w:tmpl w:val="E170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931FE"/>
    <w:multiLevelType w:val="hybridMultilevel"/>
    <w:tmpl w:val="145C537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7"/>
  </w:num>
  <w:num w:numId="3">
    <w:abstractNumId w:val="6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44"/>
  </w:num>
  <w:num w:numId="15">
    <w:abstractNumId w:val="43"/>
  </w:num>
  <w:num w:numId="16">
    <w:abstractNumId w:val="37"/>
  </w:num>
  <w:num w:numId="17">
    <w:abstractNumId w:val="20"/>
  </w:num>
  <w:num w:numId="18">
    <w:abstractNumId w:val="9"/>
  </w:num>
  <w:num w:numId="19">
    <w:abstractNumId w:val="14"/>
  </w:num>
  <w:num w:numId="20">
    <w:abstractNumId w:val="11"/>
  </w:num>
  <w:num w:numId="21">
    <w:abstractNumId w:val="38"/>
  </w:num>
  <w:num w:numId="22">
    <w:abstractNumId w:val="21"/>
  </w:num>
  <w:num w:numId="23">
    <w:abstractNumId w:val="29"/>
  </w:num>
  <w:num w:numId="24">
    <w:abstractNumId w:val="12"/>
  </w:num>
  <w:num w:numId="25">
    <w:abstractNumId w:val="42"/>
  </w:num>
  <w:num w:numId="26">
    <w:abstractNumId w:val="17"/>
  </w:num>
  <w:num w:numId="27">
    <w:abstractNumId w:val="36"/>
  </w:num>
  <w:num w:numId="28">
    <w:abstractNumId w:val="41"/>
  </w:num>
  <w:num w:numId="29">
    <w:abstractNumId w:val="32"/>
  </w:num>
  <w:num w:numId="30">
    <w:abstractNumId w:val="25"/>
  </w:num>
  <w:num w:numId="31">
    <w:abstractNumId w:val="40"/>
  </w:num>
  <w:num w:numId="32">
    <w:abstractNumId w:val="35"/>
  </w:num>
  <w:num w:numId="33">
    <w:abstractNumId w:val="33"/>
  </w:num>
  <w:num w:numId="34">
    <w:abstractNumId w:val="15"/>
  </w:num>
  <w:num w:numId="35">
    <w:abstractNumId w:val="10"/>
  </w:num>
  <w:num w:numId="36">
    <w:abstractNumId w:val="22"/>
  </w:num>
  <w:num w:numId="37">
    <w:abstractNumId w:val="31"/>
  </w:num>
  <w:num w:numId="38">
    <w:abstractNumId w:val="23"/>
  </w:num>
  <w:num w:numId="39">
    <w:abstractNumId w:val="16"/>
  </w:num>
  <w:num w:numId="40">
    <w:abstractNumId w:val="28"/>
  </w:num>
  <w:num w:numId="41">
    <w:abstractNumId w:val="30"/>
  </w:num>
  <w:num w:numId="42">
    <w:abstractNumId w:val="45"/>
  </w:num>
  <w:num w:numId="43">
    <w:abstractNumId w:val="18"/>
  </w:num>
  <w:num w:numId="44">
    <w:abstractNumId w:val="13"/>
  </w:num>
  <w:num w:numId="45">
    <w:abstractNumId w:val="34"/>
  </w:num>
  <w:num w:numId="46">
    <w:abstractNumId w:val="27"/>
  </w:num>
  <w:num w:numId="47">
    <w:abstractNumId w:val="46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6B"/>
    <w:rsid w:val="00011857"/>
    <w:rsid w:val="00011CC5"/>
    <w:rsid w:val="00014A9F"/>
    <w:rsid w:val="00024237"/>
    <w:rsid w:val="00025E77"/>
    <w:rsid w:val="00027312"/>
    <w:rsid w:val="0003250C"/>
    <w:rsid w:val="000329F2"/>
    <w:rsid w:val="00046D82"/>
    <w:rsid w:val="00056E82"/>
    <w:rsid w:val="00062905"/>
    <w:rsid w:val="0006311C"/>
    <w:rsid w:val="0006409B"/>
    <w:rsid w:val="000645F2"/>
    <w:rsid w:val="00067506"/>
    <w:rsid w:val="00071DFA"/>
    <w:rsid w:val="000748B3"/>
    <w:rsid w:val="0007728F"/>
    <w:rsid w:val="00082F03"/>
    <w:rsid w:val="000835A0"/>
    <w:rsid w:val="000847A5"/>
    <w:rsid w:val="000934A2"/>
    <w:rsid w:val="0009599A"/>
    <w:rsid w:val="000965C9"/>
    <w:rsid w:val="000A52DD"/>
    <w:rsid w:val="000B3B70"/>
    <w:rsid w:val="000D1C24"/>
    <w:rsid w:val="000D276F"/>
    <w:rsid w:val="000D370C"/>
    <w:rsid w:val="000D6731"/>
    <w:rsid w:val="000E1E07"/>
    <w:rsid w:val="000E3F07"/>
    <w:rsid w:val="000E6C28"/>
    <w:rsid w:val="000E6F6D"/>
    <w:rsid w:val="00105978"/>
    <w:rsid w:val="001066C6"/>
    <w:rsid w:val="00110161"/>
    <w:rsid w:val="00111C26"/>
    <w:rsid w:val="00111FD4"/>
    <w:rsid w:val="00112A3C"/>
    <w:rsid w:val="00116610"/>
    <w:rsid w:val="00117273"/>
    <w:rsid w:val="00121151"/>
    <w:rsid w:val="001303AE"/>
    <w:rsid w:val="001373CF"/>
    <w:rsid w:val="00137FE5"/>
    <w:rsid w:val="001413B0"/>
    <w:rsid w:val="00142041"/>
    <w:rsid w:val="0014620B"/>
    <w:rsid w:val="001478B3"/>
    <w:rsid w:val="00147C44"/>
    <w:rsid w:val="001507BC"/>
    <w:rsid w:val="00153D24"/>
    <w:rsid w:val="00153F22"/>
    <w:rsid w:val="00155FB4"/>
    <w:rsid w:val="00171120"/>
    <w:rsid w:val="001A20CA"/>
    <w:rsid w:val="001B0955"/>
    <w:rsid w:val="001B3133"/>
    <w:rsid w:val="001B3690"/>
    <w:rsid w:val="001B52F1"/>
    <w:rsid w:val="001C06F9"/>
    <w:rsid w:val="001C08A0"/>
    <w:rsid w:val="001D64CC"/>
    <w:rsid w:val="001E4F27"/>
    <w:rsid w:val="00202D9D"/>
    <w:rsid w:val="002060F6"/>
    <w:rsid w:val="002238CA"/>
    <w:rsid w:val="00224DC6"/>
    <w:rsid w:val="00227784"/>
    <w:rsid w:val="002326D7"/>
    <w:rsid w:val="0023419F"/>
    <w:rsid w:val="00235254"/>
    <w:rsid w:val="00235BD9"/>
    <w:rsid w:val="00236AFE"/>
    <w:rsid w:val="0023705D"/>
    <w:rsid w:val="00244EEE"/>
    <w:rsid w:val="002504CE"/>
    <w:rsid w:val="00250A31"/>
    <w:rsid w:val="00251C13"/>
    <w:rsid w:val="00256117"/>
    <w:rsid w:val="002656AE"/>
    <w:rsid w:val="00282D94"/>
    <w:rsid w:val="002868A1"/>
    <w:rsid w:val="002922D0"/>
    <w:rsid w:val="00293378"/>
    <w:rsid w:val="002A2499"/>
    <w:rsid w:val="002A4154"/>
    <w:rsid w:val="002A7851"/>
    <w:rsid w:val="002B1372"/>
    <w:rsid w:val="002B1A6E"/>
    <w:rsid w:val="002B1F95"/>
    <w:rsid w:val="002B55AE"/>
    <w:rsid w:val="002B5C98"/>
    <w:rsid w:val="002D16FB"/>
    <w:rsid w:val="002D25CA"/>
    <w:rsid w:val="002D3CE6"/>
    <w:rsid w:val="002D705B"/>
    <w:rsid w:val="002E0F59"/>
    <w:rsid w:val="002E4DD8"/>
    <w:rsid w:val="002F2206"/>
    <w:rsid w:val="002F5E4D"/>
    <w:rsid w:val="002F6EEB"/>
    <w:rsid w:val="003328DA"/>
    <w:rsid w:val="00340B03"/>
    <w:rsid w:val="00342A4A"/>
    <w:rsid w:val="00352C8C"/>
    <w:rsid w:val="00356AE9"/>
    <w:rsid w:val="00363537"/>
    <w:rsid w:val="003703E4"/>
    <w:rsid w:val="00380AE7"/>
    <w:rsid w:val="00384961"/>
    <w:rsid w:val="00385391"/>
    <w:rsid w:val="003870F7"/>
    <w:rsid w:val="00396FAB"/>
    <w:rsid w:val="003A6943"/>
    <w:rsid w:val="003A7ECE"/>
    <w:rsid w:val="003B5DC5"/>
    <w:rsid w:val="003C4239"/>
    <w:rsid w:val="003C65B6"/>
    <w:rsid w:val="003E6BCE"/>
    <w:rsid w:val="00410BA2"/>
    <w:rsid w:val="00417E88"/>
    <w:rsid w:val="00421810"/>
    <w:rsid w:val="0042243D"/>
    <w:rsid w:val="00424BAA"/>
    <w:rsid w:val="00432D8D"/>
    <w:rsid w:val="00434074"/>
    <w:rsid w:val="00435AE6"/>
    <w:rsid w:val="00444CF0"/>
    <w:rsid w:val="00446ED7"/>
    <w:rsid w:val="004471D7"/>
    <w:rsid w:val="00447215"/>
    <w:rsid w:val="00461F2A"/>
    <w:rsid w:val="00463A7E"/>
    <w:rsid w:val="00463C3B"/>
    <w:rsid w:val="0046648C"/>
    <w:rsid w:val="0046787B"/>
    <w:rsid w:val="00471BDB"/>
    <w:rsid w:val="00474ABA"/>
    <w:rsid w:val="00476507"/>
    <w:rsid w:val="00482DBD"/>
    <w:rsid w:val="00484B92"/>
    <w:rsid w:val="00486442"/>
    <w:rsid w:val="0049204A"/>
    <w:rsid w:val="004937AE"/>
    <w:rsid w:val="00494E12"/>
    <w:rsid w:val="004957DF"/>
    <w:rsid w:val="004A7169"/>
    <w:rsid w:val="004B2EFF"/>
    <w:rsid w:val="004B3A9A"/>
    <w:rsid w:val="004C2F74"/>
    <w:rsid w:val="004C3532"/>
    <w:rsid w:val="004C7050"/>
    <w:rsid w:val="004D341B"/>
    <w:rsid w:val="004D5DCF"/>
    <w:rsid w:val="004D7AC5"/>
    <w:rsid w:val="004E2572"/>
    <w:rsid w:val="004E2970"/>
    <w:rsid w:val="004E2FA2"/>
    <w:rsid w:val="004F17C5"/>
    <w:rsid w:val="004F4076"/>
    <w:rsid w:val="004F69A9"/>
    <w:rsid w:val="004F6BEA"/>
    <w:rsid w:val="0050018D"/>
    <w:rsid w:val="005026DD"/>
    <w:rsid w:val="00507A62"/>
    <w:rsid w:val="00513EFC"/>
    <w:rsid w:val="0052113B"/>
    <w:rsid w:val="00537C5D"/>
    <w:rsid w:val="0054486E"/>
    <w:rsid w:val="00547005"/>
    <w:rsid w:val="00556FD1"/>
    <w:rsid w:val="00562CF7"/>
    <w:rsid w:val="00564951"/>
    <w:rsid w:val="00572592"/>
    <w:rsid w:val="00573BF9"/>
    <w:rsid w:val="005817BB"/>
    <w:rsid w:val="0058472C"/>
    <w:rsid w:val="00586348"/>
    <w:rsid w:val="00591560"/>
    <w:rsid w:val="005952B8"/>
    <w:rsid w:val="005A2644"/>
    <w:rsid w:val="005A4A49"/>
    <w:rsid w:val="005A6A02"/>
    <w:rsid w:val="005A7628"/>
    <w:rsid w:val="005B1D68"/>
    <w:rsid w:val="005B73D3"/>
    <w:rsid w:val="005B7AEF"/>
    <w:rsid w:val="005C49CC"/>
    <w:rsid w:val="005C4DA5"/>
    <w:rsid w:val="005C6D38"/>
    <w:rsid w:val="005E0E87"/>
    <w:rsid w:val="005E1C04"/>
    <w:rsid w:val="005E4796"/>
    <w:rsid w:val="005E47B6"/>
    <w:rsid w:val="005E7CDF"/>
    <w:rsid w:val="00607F91"/>
    <w:rsid w:val="00610F76"/>
    <w:rsid w:val="00611B37"/>
    <w:rsid w:val="006212E9"/>
    <w:rsid w:val="006215A1"/>
    <w:rsid w:val="00623D17"/>
    <w:rsid w:val="00624837"/>
    <w:rsid w:val="006252B4"/>
    <w:rsid w:val="00626774"/>
    <w:rsid w:val="00631F98"/>
    <w:rsid w:val="0063735D"/>
    <w:rsid w:val="00645A2C"/>
    <w:rsid w:val="00646BA2"/>
    <w:rsid w:val="006501A1"/>
    <w:rsid w:val="00651CFE"/>
    <w:rsid w:val="00652D66"/>
    <w:rsid w:val="006533B9"/>
    <w:rsid w:val="00664E20"/>
    <w:rsid w:val="00666025"/>
    <w:rsid w:val="00675EA0"/>
    <w:rsid w:val="0068212A"/>
    <w:rsid w:val="00684023"/>
    <w:rsid w:val="00691161"/>
    <w:rsid w:val="00692D93"/>
    <w:rsid w:val="00694D1B"/>
    <w:rsid w:val="006A3EA3"/>
    <w:rsid w:val="006A6FFF"/>
    <w:rsid w:val="006A748C"/>
    <w:rsid w:val="006B1926"/>
    <w:rsid w:val="006B1EE3"/>
    <w:rsid w:val="006B2066"/>
    <w:rsid w:val="006B4AB5"/>
    <w:rsid w:val="006B6289"/>
    <w:rsid w:val="006C08A0"/>
    <w:rsid w:val="006C476B"/>
    <w:rsid w:val="006C47D8"/>
    <w:rsid w:val="006D2D08"/>
    <w:rsid w:val="006D4A6A"/>
    <w:rsid w:val="006E3D71"/>
    <w:rsid w:val="006E5F92"/>
    <w:rsid w:val="006F0FC5"/>
    <w:rsid w:val="006F26A2"/>
    <w:rsid w:val="006F2982"/>
    <w:rsid w:val="006F5029"/>
    <w:rsid w:val="0070237E"/>
    <w:rsid w:val="0070349B"/>
    <w:rsid w:val="0070446B"/>
    <w:rsid w:val="007100F2"/>
    <w:rsid w:val="0071561A"/>
    <w:rsid w:val="00725803"/>
    <w:rsid w:val="007258B9"/>
    <w:rsid w:val="00725CB5"/>
    <w:rsid w:val="00725D5E"/>
    <w:rsid w:val="007307A3"/>
    <w:rsid w:val="00730F19"/>
    <w:rsid w:val="007363AE"/>
    <w:rsid w:val="007421E2"/>
    <w:rsid w:val="00752315"/>
    <w:rsid w:val="007609D3"/>
    <w:rsid w:val="00760DAB"/>
    <w:rsid w:val="0076625A"/>
    <w:rsid w:val="00781B09"/>
    <w:rsid w:val="00784AB1"/>
    <w:rsid w:val="00790216"/>
    <w:rsid w:val="00791C3E"/>
    <w:rsid w:val="007A0783"/>
    <w:rsid w:val="007A1BC4"/>
    <w:rsid w:val="007A72A4"/>
    <w:rsid w:val="007A7865"/>
    <w:rsid w:val="007B17AF"/>
    <w:rsid w:val="007B53FB"/>
    <w:rsid w:val="007B60B1"/>
    <w:rsid w:val="007D2B89"/>
    <w:rsid w:val="007D539C"/>
    <w:rsid w:val="007E2AD8"/>
    <w:rsid w:val="007E5C71"/>
    <w:rsid w:val="007E6A9F"/>
    <w:rsid w:val="00806078"/>
    <w:rsid w:val="00806DE0"/>
    <w:rsid w:val="00834084"/>
    <w:rsid w:val="00834F42"/>
    <w:rsid w:val="00841B6A"/>
    <w:rsid w:val="008449D0"/>
    <w:rsid w:val="00852121"/>
    <w:rsid w:val="0085266F"/>
    <w:rsid w:val="00856DDE"/>
    <w:rsid w:val="00857E6B"/>
    <w:rsid w:val="00861598"/>
    <w:rsid w:val="0087398F"/>
    <w:rsid w:val="00882E1F"/>
    <w:rsid w:val="008839A1"/>
    <w:rsid w:val="00894357"/>
    <w:rsid w:val="008968C4"/>
    <w:rsid w:val="008B3900"/>
    <w:rsid w:val="008C2D14"/>
    <w:rsid w:val="008C6109"/>
    <w:rsid w:val="008D7C1C"/>
    <w:rsid w:val="008E4DD6"/>
    <w:rsid w:val="009006F7"/>
    <w:rsid w:val="00911E8E"/>
    <w:rsid w:val="0092291B"/>
    <w:rsid w:val="009230C2"/>
    <w:rsid w:val="00927F6B"/>
    <w:rsid w:val="00932D92"/>
    <w:rsid w:val="009374B1"/>
    <w:rsid w:val="00937537"/>
    <w:rsid w:val="00940DE5"/>
    <w:rsid w:val="00943970"/>
    <w:rsid w:val="00946A25"/>
    <w:rsid w:val="00947C2F"/>
    <w:rsid w:val="00951321"/>
    <w:rsid w:val="0095272C"/>
    <w:rsid w:val="00970BCC"/>
    <w:rsid w:val="00971883"/>
    <w:rsid w:val="00972024"/>
    <w:rsid w:val="009728E3"/>
    <w:rsid w:val="00972F64"/>
    <w:rsid w:val="00973D4C"/>
    <w:rsid w:val="009746EA"/>
    <w:rsid w:val="00980258"/>
    <w:rsid w:val="0098713F"/>
    <w:rsid w:val="00993CDC"/>
    <w:rsid w:val="009A54B8"/>
    <w:rsid w:val="009A7974"/>
    <w:rsid w:val="009B06FF"/>
    <w:rsid w:val="009D3C22"/>
    <w:rsid w:val="009D44F4"/>
    <w:rsid w:val="009E19FF"/>
    <w:rsid w:val="009E287B"/>
    <w:rsid w:val="009E5080"/>
    <w:rsid w:val="009E544A"/>
    <w:rsid w:val="009E6674"/>
    <w:rsid w:val="009E6F85"/>
    <w:rsid w:val="009E70F5"/>
    <w:rsid w:val="009F04D2"/>
    <w:rsid w:val="009F1655"/>
    <w:rsid w:val="009F2BA7"/>
    <w:rsid w:val="009F5876"/>
    <w:rsid w:val="009F5A94"/>
    <w:rsid w:val="009F623C"/>
    <w:rsid w:val="009F6DA0"/>
    <w:rsid w:val="009F6EBF"/>
    <w:rsid w:val="00A01182"/>
    <w:rsid w:val="00A053B3"/>
    <w:rsid w:val="00A1731C"/>
    <w:rsid w:val="00A27E88"/>
    <w:rsid w:val="00A32860"/>
    <w:rsid w:val="00A42095"/>
    <w:rsid w:val="00A463EE"/>
    <w:rsid w:val="00A63AEE"/>
    <w:rsid w:val="00A648E9"/>
    <w:rsid w:val="00A6538C"/>
    <w:rsid w:val="00A66AD3"/>
    <w:rsid w:val="00A6747F"/>
    <w:rsid w:val="00A71C5F"/>
    <w:rsid w:val="00A73796"/>
    <w:rsid w:val="00A749D3"/>
    <w:rsid w:val="00A90631"/>
    <w:rsid w:val="00A9209A"/>
    <w:rsid w:val="00A94B8E"/>
    <w:rsid w:val="00A959BF"/>
    <w:rsid w:val="00AA011E"/>
    <w:rsid w:val="00AA0F29"/>
    <w:rsid w:val="00AB68EA"/>
    <w:rsid w:val="00AD13CB"/>
    <w:rsid w:val="00AD3FD8"/>
    <w:rsid w:val="00AD47A7"/>
    <w:rsid w:val="00AF1EAF"/>
    <w:rsid w:val="00AF3057"/>
    <w:rsid w:val="00AF4E24"/>
    <w:rsid w:val="00B05721"/>
    <w:rsid w:val="00B1212C"/>
    <w:rsid w:val="00B14A8B"/>
    <w:rsid w:val="00B15BE9"/>
    <w:rsid w:val="00B16A74"/>
    <w:rsid w:val="00B17898"/>
    <w:rsid w:val="00B2509D"/>
    <w:rsid w:val="00B2580D"/>
    <w:rsid w:val="00B268C4"/>
    <w:rsid w:val="00B30907"/>
    <w:rsid w:val="00B325F5"/>
    <w:rsid w:val="00B36A0B"/>
    <w:rsid w:val="00B370A8"/>
    <w:rsid w:val="00B40FD3"/>
    <w:rsid w:val="00B519A8"/>
    <w:rsid w:val="00B52762"/>
    <w:rsid w:val="00B620B9"/>
    <w:rsid w:val="00B64080"/>
    <w:rsid w:val="00B67226"/>
    <w:rsid w:val="00B806FD"/>
    <w:rsid w:val="00B8616B"/>
    <w:rsid w:val="00B90B4B"/>
    <w:rsid w:val="00B91DA8"/>
    <w:rsid w:val="00BA01C2"/>
    <w:rsid w:val="00BA3413"/>
    <w:rsid w:val="00BA5907"/>
    <w:rsid w:val="00BA711B"/>
    <w:rsid w:val="00BB026B"/>
    <w:rsid w:val="00BB1A61"/>
    <w:rsid w:val="00BB2CD5"/>
    <w:rsid w:val="00BB2EE0"/>
    <w:rsid w:val="00BC2C8B"/>
    <w:rsid w:val="00BC35BA"/>
    <w:rsid w:val="00BC647D"/>
    <w:rsid w:val="00BC7376"/>
    <w:rsid w:val="00BD35FA"/>
    <w:rsid w:val="00BD669A"/>
    <w:rsid w:val="00BE1FA4"/>
    <w:rsid w:val="00BE5731"/>
    <w:rsid w:val="00C03B4F"/>
    <w:rsid w:val="00C0649D"/>
    <w:rsid w:val="00C13F2B"/>
    <w:rsid w:val="00C231BC"/>
    <w:rsid w:val="00C239FA"/>
    <w:rsid w:val="00C24902"/>
    <w:rsid w:val="00C34456"/>
    <w:rsid w:val="00C43D65"/>
    <w:rsid w:val="00C46A75"/>
    <w:rsid w:val="00C54310"/>
    <w:rsid w:val="00C563E4"/>
    <w:rsid w:val="00C66E73"/>
    <w:rsid w:val="00C7409D"/>
    <w:rsid w:val="00C84833"/>
    <w:rsid w:val="00C9044F"/>
    <w:rsid w:val="00C935FF"/>
    <w:rsid w:val="00C95FDE"/>
    <w:rsid w:val="00CA13CD"/>
    <w:rsid w:val="00CA7656"/>
    <w:rsid w:val="00CC1F0F"/>
    <w:rsid w:val="00CC2F8A"/>
    <w:rsid w:val="00CC7702"/>
    <w:rsid w:val="00CD7175"/>
    <w:rsid w:val="00CD7B2A"/>
    <w:rsid w:val="00CE0D55"/>
    <w:rsid w:val="00CE4ECF"/>
    <w:rsid w:val="00CE5345"/>
    <w:rsid w:val="00CE5BC0"/>
    <w:rsid w:val="00CE6214"/>
    <w:rsid w:val="00CF4922"/>
    <w:rsid w:val="00D02695"/>
    <w:rsid w:val="00D055EF"/>
    <w:rsid w:val="00D107A2"/>
    <w:rsid w:val="00D16BF2"/>
    <w:rsid w:val="00D2420D"/>
    <w:rsid w:val="00D2614D"/>
    <w:rsid w:val="00D30382"/>
    <w:rsid w:val="00D32037"/>
    <w:rsid w:val="00D3794F"/>
    <w:rsid w:val="00D413F9"/>
    <w:rsid w:val="00D44E50"/>
    <w:rsid w:val="00D569B4"/>
    <w:rsid w:val="00D572EE"/>
    <w:rsid w:val="00D66C47"/>
    <w:rsid w:val="00D709AF"/>
    <w:rsid w:val="00D86989"/>
    <w:rsid w:val="00D875E1"/>
    <w:rsid w:val="00D90060"/>
    <w:rsid w:val="00D92B95"/>
    <w:rsid w:val="00DA183B"/>
    <w:rsid w:val="00DA5B91"/>
    <w:rsid w:val="00DB1994"/>
    <w:rsid w:val="00DB256D"/>
    <w:rsid w:val="00DC2AEF"/>
    <w:rsid w:val="00DC4EB3"/>
    <w:rsid w:val="00DC503C"/>
    <w:rsid w:val="00DE1728"/>
    <w:rsid w:val="00DE67C1"/>
    <w:rsid w:val="00DF2638"/>
    <w:rsid w:val="00DF4DFF"/>
    <w:rsid w:val="00DF519F"/>
    <w:rsid w:val="00DF5FC1"/>
    <w:rsid w:val="00E011CB"/>
    <w:rsid w:val="00E03F71"/>
    <w:rsid w:val="00E154B5"/>
    <w:rsid w:val="00E232F0"/>
    <w:rsid w:val="00E32987"/>
    <w:rsid w:val="00E34128"/>
    <w:rsid w:val="00E406BD"/>
    <w:rsid w:val="00E41F25"/>
    <w:rsid w:val="00E47008"/>
    <w:rsid w:val="00E4751A"/>
    <w:rsid w:val="00E52791"/>
    <w:rsid w:val="00E53695"/>
    <w:rsid w:val="00E62F0C"/>
    <w:rsid w:val="00E64E69"/>
    <w:rsid w:val="00E83195"/>
    <w:rsid w:val="00E83BB4"/>
    <w:rsid w:val="00E90A1B"/>
    <w:rsid w:val="00EA01B5"/>
    <w:rsid w:val="00EA1422"/>
    <w:rsid w:val="00EA1BB5"/>
    <w:rsid w:val="00EC35C6"/>
    <w:rsid w:val="00ED0E11"/>
    <w:rsid w:val="00ED33D9"/>
    <w:rsid w:val="00ED58CB"/>
    <w:rsid w:val="00ED6780"/>
    <w:rsid w:val="00ED7966"/>
    <w:rsid w:val="00EE386D"/>
    <w:rsid w:val="00EE7CE9"/>
    <w:rsid w:val="00EF2E81"/>
    <w:rsid w:val="00EF4F09"/>
    <w:rsid w:val="00EF5C18"/>
    <w:rsid w:val="00F004F3"/>
    <w:rsid w:val="00F00A4F"/>
    <w:rsid w:val="00F03638"/>
    <w:rsid w:val="00F0379A"/>
    <w:rsid w:val="00F04FC8"/>
    <w:rsid w:val="00F145A8"/>
    <w:rsid w:val="00F27870"/>
    <w:rsid w:val="00F33CD8"/>
    <w:rsid w:val="00F53884"/>
    <w:rsid w:val="00F64ACA"/>
    <w:rsid w:val="00F729D1"/>
    <w:rsid w:val="00F73182"/>
    <w:rsid w:val="00F82423"/>
    <w:rsid w:val="00F855A0"/>
    <w:rsid w:val="00F93B57"/>
    <w:rsid w:val="00FB1BBF"/>
    <w:rsid w:val="00FB727F"/>
    <w:rsid w:val="00FB7A4F"/>
    <w:rsid w:val="00FD1DE2"/>
    <w:rsid w:val="00FE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F6426"/>
  <w15:chartTrackingRefBased/>
  <w15:docId w15:val="{FD181220-222C-43CD-91D8-AE7DE55C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y2iqfc">
    <w:name w:val="y2iqfc"/>
    <w:basedOn w:val="DefaultParagraphFont"/>
    <w:rsid w:val="00AA011E"/>
  </w:style>
  <w:style w:type="character" w:customStyle="1" w:styleId="jsgrdq">
    <w:name w:val="jsgrdq"/>
    <w:basedOn w:val="DefaultParagraphFont"/>
    <w:rsid w:val="00852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75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196A1C445B4D47BB0359D18F539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2066B-FDBB-4241-BD5F-FDD5A25E5A7D}"/>
      </w:docPartPr>
      <w:docPartBody>
        <w:p w:rsidR="003471DB" w:rsidRDefault="003E632E">
          <w:pPr>
            <w:pStyle w:val="FC196A1C445B4D47BB0359D18F539E33"/>
          </w:pPr>
          <w:r>
            <w:t>First Name</w:t>
          </w:r>
        </w:p>
      </w:docPartBody>
    </w:docPart>
    <w:docPart>
      <w:docPartPr>
        <w:name w:val="D8D2093B7FDF4FB4BA0970E1E5D5C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CDEB1-687D-47C7-BFB2-DC9AC7AB3283}"/>
      </w:docPartPr>
      <w:docPartBody>
        <w:p w:rsidR="003471DB" w:rsidRDefault="003E632E">
          <w:pPr>
            <w:pStyle w:val="D8D2093B7FDF4FB4BA0970E1E5D5CF45"/>
          </w:pPr>
          <w:r>
            <w:t>Last Name</w:t>
          </w:r>
        </w:p>
      </w:docPartBody>
    </w:docPart>
    <w:docPart>
      <w:docPartPr>
        <w:name w:val="0C46157261B1482D981538E0BFE72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E75AA-59A0-4A15-9973-3C764ECF6210}"/>
      </w:docPartPr>
      <w:docPartBody>
        <w:p w:rsidR="003471DB" w:rsidRDefault="003E632E">
          <w:pPr>
            <w:pStyle w:val="0C46157261B1482D981538E0BFE72828"/>
          </w:pPr>
          <w:r w:rsidRPr="009D0878">
            <w:t>Address</w:t>
          </w:r>
        </w:p>
      </w:docPartBody>
    </w:docPart>
    <w:docPart>
      <w:docPartPr>
        <w:name w:val="56586407FA0A4801B39B1411B8989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DB25F-0305-4079-A71F-96631CC50469}"/>
      </w:docPartPr>
      <w:docPartBody>
        <w:p w:rsidR="003471DB" w:rsidRDefault="003E632E">
          <w:pPr>
            <w:pStyle w:val="56586407FA0A4801B39B1411B8989AB2"/>
          </w:pPr>
          <w:r w:rsidRPr="009D0878">
            <w:t>Phone</w:t>
          </w:r>
        </w:p>
      </w:docPartBody>
    </w:docPart>
    <w:docPart>
      <w:docPartPr>
        <w:name w:val="B5CFB236F0D04009836AC4BE5EF05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91982-A505-4200-81AF-C79F91356961}"/>
      </w:docPartPr>
      <w:docPartBody>
        <w:p w:rsidR="003471DB" w:rsidRDefault="003E632E">
          <w:pPr>
            <w:pStyle w:val="B5CFB236F0D04009836AC4BE5EF05E19"/>
          </w:pPr>
          <w:r w:rsidRPr="009D0878">
            <w:t>Email</w:t>
          </w:r>
        </w:p>
      </w:docPartBody>
    </w:docPart>
    <w:docPart>
      <w:docPartPr>
        <w:name w:val="5A75F904230544E6BF256DAB202C5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B64EB-4853-4557-B8C9-300CBB811F90}"/>
      </w:docPartPr>
      <w:docPartBody>
        <w:p w:rsidR="003471DB" w:rsidRDefault="003E632E">
          <w:pPr>
            <w:pStyle w:val="5A75F904230544E6BF256DAB202C5A72"/>
          </w:pPr>
          <w:r w:rsidRPr="009D0878">
            <w:t>LinkedIn Profile</w:t>
          </w:r>
        </w:p>
      </w:docPartBody>
    </w:docPart>
    <w:docPart>
      <w:docPartPr>
        <w:name w:val="BBAD6005918F4A6DBD958828F146B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A6607-CD9A-4E27-9095-3F3DC67D20BE}"/>
      </w:docPartPr>
      <w:docPartBody>
        <w:p w:rsidR="003471DB" w:rsidRDefault="003E632E">
          <w:pPr>
            <w:pStyle w:val="BBAD6005918F4A6DBD958828F146B55E"/>
          </w:pPr>
          <w:r w:rsidRPr="00AD3FD8">
            <w:t>Experience</w:t>
          </w:r>
        </w:p>
      </w:docPartBody>
    </w:docPart>
    <w:docPart>
      <w:docPartPr>
        <w:name w:val="8CE521343D7240F498FECE59A1905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B1C2A-F0C9-4900-A4F8-ACFA2C2F770F}"/>
      </w:docPartPr>
      <w:docPartBody>
        <w:p w:rsidR="003471DB" w:rsidRDefault="003E632E">
          <w:pPr>
            <w:pStyle w:val="8CE521343D7240F498FECE59A1905FD5"/>
          </w:pPr>
          <w:r w:rsidRPr="00434074">
            <w:t>Activities</w:t>
          </w:r>
        </w:p>
      </w:docPartBody>
    </w:docPart>
    <w:docPart>
      <w:docPartPr>
        <w:name w:val="F1A4069DAED540469079F5AF52512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6625D-ED44-414E-B64F-246F38ED5487}"/>
      </w:docPartPr>
      <w:docPartBody>
        <w:p w:rsidR="001A5C6F" w:rsidRDefault="00BF2013" w:rsidP="00BF2013">
          <w:pPr>
            <w:pStyle w:val="F1A4069DAED540469079F5AF525123DE"/>
          </w:pPr>
          <w:r>
            <w:t>Skills</w:t>
          </w:r>
        </w:p>
      </w:docPartBody>
    </w:docPart>
    <w:docPart>
      <w:docPartPr>
        <w:name w:val="42AA512CF9584021AC78BE4409209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10B66-9AA2-4BAA-8453-37970C7F376C}"/>
      </w:docPartPr>
      <w:docPartBody>
        <w:p w:rsidR="00051F34" w:rsidRDefault="005A3270" w:rsidP="005A3270">
          <w:pPr>
            <w:pStyle w:val="42AA512CF9584021AC78BE4409209807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37"/>
    <w:rsid w:val="00027857"/>
    <w:rsid w:val="00051F34"/>
    <w:rsid w:val="000B1C37"/>
    <w:rsid w:val="00140BB6"/>
    <w:rsid w:val="001A5C6F"/>
    <w:rsid w:val="001B3323"/>
    <w:rsid w:val="00206179"/>
    <w:rsid w:val="002C4E9F"/>
    <w:rsid w:val="003471DB"/>
    <w:rsid w:val="003A33CE"/>
    <w:rsid w:val="003E632E"/>
    <w:rsid w:val="00446787"/>
    <w:rsid w:val="004636B8"/>
    <w:rsid w:val="004A5AB2"/>
    <w:rsid w:val="005A3270"/>
    <w:rsid w:val="00623B01"/>
    <w:rsid w:val="006647F1"/>
    <w:rsid w:val="00686C6C"/>
    <w:rsid w:val="00715E9A"/>
    <w:rsid w:val="00726DC5"/>
    <w:rsid w:val="007F0F54"/>
    <w:rsid w:val="008315D3"/>
    <w:rsid w:val="00880A5A"/>
    <w:rsid w:val="008A64A2"/>
    <w:rsid w:val="008C22CC"/>
    <w:rsid w:val="008F230B"/>
    <w:rsid w:val="0094300D"/>
    <w:rsid w:val="009C31E2"/>
    <w:rsid w:val="00A061A5"/>
    <w:rsid w:val="00A63F57"/>
    <w:rsid w:val="00AF5AC0"/>
    <w:rsid w:val="00B076E6"/>
    <w:rsid w:val="00BF2013"/>
    <w:rsid w:val="00E6569D"/>
    <w:rsid w:val="00EB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196A1C445B4D47BB0359D18F539E33">
    <w:name w:val="FC196A1C445B4D47BB0359D18F539E33"/>
  </w:style>
  <w:style w:type="paragraph" w:customStyle="1" w:styleId="D8D2093B7FDF4FB4BA0970E1E5D5CF45">
    <w:name w:val="D8D2093B7FDF4FB4BA0970E1E5D5CF45"/>
  </w:style>
  <w:style w:type="paragraph" w:customStyle="1" w:styleId="0C46157261B1482D981538E0BFE72828">
    <w:name w:val="0C46157261B1482D981538E0BFE72828"/>
  </w:style>
  <w:style w:type="paragraph" w:customStyle="1" w:styleId="56586407FA0A4801B39B1411B8989AB2">
    <w:name w:val="56586407FA0A4801B39B1411B8989AB2"/>
  </w:style>
  <w:style w:type="paragraph" w:customStyle="1" w:styleId="B5CFB236F0D04009836AC4BE5EF05E19">
    <w:name w:val="B5CFB236F0D04009836AC4BE5EF05E19"/>
  </w:style>
  <w:style w:type="paragraph" w:customStyle="1" w:styleId="5A75F904230544E6BF256DAB202C5A72">
    <w:name w:val="5A75F904230544E6BF256DAB202C5A72"/>
  </w:style>
  <w:style w:type="paragraph" w:customStyle="1" w:styleId="B446A4237E8B4E8DA2108821721FF37F">
    <w:name w:val="B446A4237E8B4E8DA2108821721FF37F"/>
  </w:style>
  <w:style w:type="paragraph" w:customStyle="1" w:styleId="8BDB94A3C53A44179C3D22514D671171">
    <w:name w:val="8BDB94A3C53A44179C3D22514D671171"/>
  </w:style>
  <w:style w:type="paragraph" w:customStyle="1" w:styleId="6E15E17A1DDB409283AD8F8811766855">
    <w:name w:val="6E15E17A1DDB409283AD8F8811766855"/>
  </w:style>
  <w:style w:type="paragraph" w:customStyle="1" w:styleId="B1AB1E34A949455FBB14EF2836A78DD0">
    <w:name w:val="B1AB1E34A949455FBB14EF2836A78DD0"/>
  </w:style>
  <w:style w:type="paragraph" w:customStyle="1" w:styleId="A8D2CAEE3B86456A8E888E2AEA8F357D">
    <w:name w:val="A8D2CAEE3B86456A8E888E2AEA8F357D"/>
  </w:style>
  <w:style w:type="paragraph" w:customStyle="1" w:styleId="76F0B503A8B84832B5883B9817938416">
    <w:name w:val="76F0B503A8B84832B5883B9817938416"/>
  </w:style>
  <w:style w:type="paragraph" w:customStyle="1" w:styleId="61623A2588B640E58C8710AFF14DED03">
    <w:name w:val="61623A2588B640E58C8710AFF14DED03"/>
  </w:style>
  <w:style w:type="paragraph" w:customStyle="1" w:styleId="4F305C8859F54C259ADAD7F3066151D4">
    <w:name w:val="4F305C8859F54C259ADAD7F3066151D4"/>
  </w:style>
  <w:style w:type="paragraph" w:customStyle="1" w:styleId="BBAD6005918F4A6DBD958828F146B55E">
    <w:name w:val="BBAD6005918F4A6DBD958828F146B55E"/>
  </w:style>
  <w:style w:type="paragraph" w:customStyle="1" w:styleId="7064DCD7D88346AF8475103427448060">
    <w:name w:val="7064DCD7D88346AF8475103427448060"/>
  </w:style>
  <w:style w:type="paragraph" w:customStyle="1" w:styleId="16436CBD5A834683AEC76C8EEE1CA358">
    <w:name w:val="16436CBD5A834683AEC76C8EEE1CA358"/>
  </w:style>
  <w:style w:type="paragraph" w:customStyle="1" w:styleId="5861B8EF15BB415981082A4787CF18EC">
    <w:name w:val="5861B8EF15BB415981082A4787CF18EC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E493894CE6264FCDB784F3F99436649A">
    <w:name w:val="E493894CE6264FCDB784F3F99436649A"/>
  </w:style>
  <w:style w:type="paragraph" w:customStyle="1" w:styleId="5175B26327024F61B04412418B71AC36">
    <w:name w:val="5175B26327024F61B04412418B71AC36"/>
  </w:style>
  <w:style w:type="paragraph" w:customStyle="1" w:styleId="A9A535F0996941B493716406BDE828FD">
    <w:name w:val="A9A535F0996941B493716406BDE828FD"/>
  </w:style>
  <w:style w:type="paragraph" w:customStyle="1" w:styleId="746805651E684B3495EEF958F67BBD92">
    <w:name w:val="746805651E684B3495EEF958F67BBD92"/>
  </w:style>
  <w:style w:type="paragraph" w:customStyle="1" w:styleId="2DF4ECD383C441A090F0B4F95F2EA44E">
    <w:name w:val="2DF4ECD383C441A090F0B4F95F2EA44E"/>
  </w:style>
  <w:style w:type="paragraph" w:customStyle="1" w:styleId="BFEE5A39E65C489286CAEA59CEDB2264">
    <w:name w:val="BFEE5A39E65C489286CAEA59CEDB2264"/>
  </w:style>
  <w:style w:type="paragraph" w:customStyle="1" w:styleId="9EC10DCEA8BE4FC89C360747594DCC21">
    <w:name w:val="9EC10DCEA8BE4FC89C360747594DCC21"/>
  </w:style>
  <w:style w:type="paragraph" w:customStyle="1" w:styleId="A26652162782446AB5CD76288FB93675">
    <w:name w:val="A26652162782446AB5CD76288FB93675"/>
  </w:style>
  <w:style w:type="paragraph" w:customStyle="1" w:styleId="7676110D8C9345A780C5FD722A724FEE">
    <w:name w:val="7676110D8C9345A780C5FD722A724FEE"/>
  </w:style>
  <w:style w:type="paragraph" w:customStyle="1" w:styleId="E2528ECCC18A4F59A5AFC0BB7DFE79C6">
    <w:name w:val="E2528ECCC18A4F59A5AFC0BB7DFE79C6"/>
  </w:style>
  <w:style w:type="paragraph" w:customStyle="1" w:styleId="DD3EFCDEFAD44756A8DAAA950020B168">
    <w:name w:val="DD3EFCDEFAD44756A8DAAA950020B168"/>
  </w:style>
  <w:style w:type="paragraph" w:customStyle="1" w:styleId="FF4808B6B9E34AC4B6D760567F8CF890">
    <w:name w:val="FF4808B6B9E34AC4B6D760567F8CF890"/>
  </w:style>
  <w:style w:type="paragraph" w:customStyle="1" w:styleId="C7387DEA25A7430BBB506EB5EF76A194">
    <w:name w:val="C7387DEA25A7430BBB506EB5EF76A194"/>
  </w:style>
  <w:style w:type="paragraph" w:customStyle="1" w:styleId="0970554E9E1540A98DD80BFDF1C65AF3">
    <w:name w:val="0970554E9E1540A98DD80BFDF1C65AF3"/>
  </w:style>
  <w:style w:type="paragraph" w:customStyle="1" w:styleId="8E3CC6E6E0A44205AAD4A85198D82F0D">
    <w:name w:val="8E3CC6E6E0A44205AAD4A85198D82F0D"/>
  </w:style>
  <w:style w:type="paragraph" w:customStyle="1" w:styleId="3D1C3ED270344DEC9F4809203E2AF964">
    <w:name w:val="3D1C3ED270344DEC9F4809203E2AF964"/>
  </w:style>
  <w:style w:type="paragraph" w:customStyle="1" w:styleId="6051608CF25342769295ACBB99B399BF">
    <w:name w:val="6051608CF25342769295ACBB99B399BF"/>
  </w:style>
  <w:style w:type="paragraph" w:customStyle="1" w:styleId="F11510B0A53449BAAC6557BEAFB061F1">
    <w:name w:val="F11510B0A53449BAAC6557BEAFB061F1"/>
  </w:style>
  <w:style w:type="paragraph" w:customStyle="1" w:styleId="8CE521343D7240F498FECE59A1905FD5">
    <w:name w:val="8CE521343D7240F498FECE59A1905FD5"/>
  </w:style>
  <w:style w:type="paragraph" w:customStyle="1" w:styleId="8BF3936F0C0D4AAC9BCD8EE7055031A1">
    <w:name w:val="8BF3936F0C0D4AAC9BCD8EE7055031A1"/>
  </w:style>
  <w:style w:type="paragraph" w:customStyle="1" w:styleId="631F996E3E89476293139C0599CF1B70">
    <w:name w:val="631F996E3E89476293139C0599CF1B70"/>
    <w:rsid w:val="000B1C37"/>
  </w:style>
  <w:style w:type="paragraph" w:customStyle="1" w:styleId="205478F448A64535970639D2275A9960">
    <w:name w:val="205478F448A64535970639D2275A9960"/>
    <w:rsid w:val="000B1C37"/>
  </w:style>
  <w:style w:type="paragraph" w:customStyle="1" w:styleId="9CDCBA56381C41B2A19E1030CBDF8221">
    <w:name w:val="9CDCBA56381C41B2A19E1030CBDF8221"/>
    <w:rsid w:val="003471DB"/>
  </w:style>
  <w:style w:type="paragraph" w:customStyle="1" w:styleId="14DAA1B103964A689AF144E60CD7082D">
    <w:name w:val="14DAA1B103964A689AF144E60CD7082D"/>
    <w:rsid w:val="003471DB"/>
  </w:style>
  <w:style w:type="paragraph" w:customStyle="1" w:styleId="8879557FCF444DF697416C37B1ECFB34">
    <w:name w:val="8879557FCF444DF697416C37B1ECFB34"/>
    <w:rsid w:val="003471DB"/>
  </w:style>
  <w:style w:type="paragraph" w:customStyle="1" w:styleId="2A4FBC99C28E48EE8E833C6F76E7D791">
    <w:name w:val="2A4FBC99C28E48EE8E833C6F76E7D791"/>
    <w:rsid w:val="003471DB"/>
  </w:style>
  <w:style w:type="paragraph" w:customStyle="1" w:styleId="467A46DDDB4140429746A5650446D784">
    <w:name w:val="467A46DDDB4140429746A5650446D784"/>
    <w:rsid w:val="003471DB"/>
  </w:style>
  <w:style w:type="paragraph" w:customStyle="1" w:styleId="C42C89CED3C04B8190190E2527B2F593">
    <w:name w:val="C42C89CED3C04B8190190E2527B2F593"/>
    <w:rsid w:val="008A64A2"/>
  </w:style>
  <w:style w:type="paragraph" w:customStyle="1" w:styleId="1A9C3C405B454FBEAB4FA61AE6A5D762">
    <w:name w:val="1A9C3C405B454FBEAB4FA61AE6A5D762"/>
    <w:rsid w:val="008315D3"/>
  </w:style>
  <w:style w:type="paragraph" w:customStyle="1" w:styleId="109173CC88D543E69003C3FC4F6FD9CD">
    <w:name w:val="109173CC88D543E69003C3FC4F6FD9CD"/>
    <w:rsid w:val="008315D3"/>
  </w:style>
  <w:style w:type="paragraph" w:customStyle="1" w:styleId="F1A4069DAED540469079F5AF525123DE">
    <w:name w:val="F1A4069DAED540469079F5AF525123DE"/>
    <w:rsid w:val="00BF2013"/>
  </w:style>
  <w:style w:type="paragraph" w:customStyle="1" w:styleId="5BEF205EB1DC46F38B9287B6DE796F1E">
    <w:name w:val="5BEF205EB1DC46F38B9287B6DE796F1E"/>
    <w:rsid w:val="005A3270"/>
  </w:style>
  <w:style w:type="paragraph" w:customStyle="1" w:styleId="42AA512CF9584021AC78BE4409209807">
    <w:name w:val="42AA512CF9584021AC78BE4409209807"/>
    <w:rsid w:val="005A3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Eng. Hasan Hajjar</Abstract>
  <CompanyAddress>Dubai, United Arab Emirates</CompanyAddress>
  <CompanyPhone>+963 933 912 076</CompanyPhone>
  <CompanyFax/>
  <CompanyEmail>eng.hasan.hajjar@gmail.com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E70E8-11F0-4DF0-A39A-2BAD733FE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1473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>linkedin.com/in/hasan-hajjar-8236bb222</cp:keywords>
  <dc:description/>
  <cp:lastModifiedBy>Windows User</cp:lastModifiedBy>
  <cp:revision>411</cp:revision>
  <cp:lastPrinted>2022-08-24T22:53:00Z</cp:lastPrinted>
  <dcterms:created xsi:type="dcterms:W3CDTF">2022-07-06T18:11:00Z</dcterms:created>
  <dcterms:modified xsi:type="dcterms:W3CDTF">2022-09-20T04:26:00Z</dcterms:modified>
  <cp:category>Full Stack Software Engineer</cp:category>
  <cp:contentStatus>https://hajjar-developer.000webhostapp.com/index.html</cp:contentStatus>
</cp:coreProperties>
</file>